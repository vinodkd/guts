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4FE" w:rsidRDefault="00F33FA9" w:rsidP="005C74FE">
      <w:pPr>
        <w:pStyle w:val="SIGPLANTitle"/>
      </w:pPr>
      <w:r>
        <w:t>A</w:t>
      </w:r>
      <w:r w:rsidR="005E63E4">
        <w:t xml:space="preserve"> step towards a Unified Theory for Software</w:t>
      </w:r>
    </w:p>
    <w:p w:rsidR="005C74FE" w:rsidRPr="007E72E7" w:rsidRDefault="005E63E4" w:rsidP="005C74FE">
      <w:pPr>
        <w:pStyle w:val="SIGPLANSubtitle"/>
      </w:pPr>
      <w:r>
        <w:t>Exemplar: Software size</w:t>
      </w:r>
    </w:p>
    <w:tbl>
      <w:tblPr>
        <w:tblW w:w="2500" w:type="pct"/>
        <w:tblInd w:w="1891" w:type="dxa"/>
        <w:tblCellMar>
          <w:top w:w="340" w:type="dxa"/>
          <w:left w:w="0" w:type="dxa"/>
          <w:bottom w:w="1000" w:type="dxa"/>
          <w:right w:w="0" w:type="dxa"/>
        </w:tblCellMar>
        <w:tblLook w:val="01E0" w:firstRow="1" w:lastRow="1" w:firstColumn="1" w:lastColumn="1" w:noHBand="0" w:noVBand="0"/>
      </w:tblPr>
      <w:tblGrid>
        <w:gridCol w:w="5040"/>
      </w:tblGrid>
      <w:tr w:rsidR="00EE6E95" w:rsidTr="00EE6E95">
        <w:tc>
          <w:tcPr>
            <w:tcW w:w="5000" w:type="pct"/>
          </w:tcPr>
          <w:p w:rsidR="00EE6E95" w:rsidRDefault="00EE6E95" w:rsidP="005C74FE">
            <w:pPr>
              <w:pStyle w:val="SIGPLANAuthorname"/>
            </w:pPr>
            <w:r>
              <w:t>Vinod Dinakaran</w:t>
            </w:r>
          </w:p>
          <w:p w:rsidR="00EE6E95" w:rsidRDefault="00EE6E95" w:rsidP="005C74FE">
            <w:pPr>
              <w:pStyle w:val="SIGPLANAuthoraffiliation"/>
            </w:pPr>
            <w:r>
              <w:t>CTS</w:t>
            </w:r>
          </w:p>
          <w:p w:rsidR="00EE6E95" w:rsidRDefault="00EE6E95" w:rsidP="005C74FE">
            <w:pPr>
              <w:pStyle w:val="SIGPLANAuthoremail"/>
            </w:pPr>
            <w:r>
              <w:t>vinod.dinakaran@gmail.com</w:t>
            </w:r>
          </w:p>
        </w:tc>
      </w:tr>
    </w:tbl>
    <w:p w:rsidR="005C74FE" w:rsidRDefault="005C74FE" w:rsidP="005C74FE">
      <w:pPr>
        <w:pStyle w:val="SIGPLANBasic"/>
        <w:sectPr w:rsidR="005C74FE" w:rsidSect="005C74FE">
          <w:footerReference w:type="even" r:id="rId8"/>
          <w:footerReference w:type="first" r:id="rId9"/>
          <w:type w:val="continuous"/>
          <w:pgSz w:w="12240" w:h="15840" w:code="1"/>
          <w:pgMar w:top="1440" w:right="1080" w:bottom="1440" w:left="1080" w:header="720" w:footer="720" w:gutter="0"/>
          <w:cols w:space="475"/>
          <w:titlePg/>
        </w:sectPr>
      </w:pPr>
    </w:p>
    <w:p w:rsidR="005C74FE" w:rsidRDefault="005C74FE" w:rsidP="005C74FE">
      <w:pPr>
        <w:pStyle w:val="SIGPLANAbstractheading"/>
      </w:pPr>
    </w:p>
    <w:p w:rsidR="005C74FE" w:rsidRDefault="005E63E4" w:rsidP="005C74FE">
      <w:pPr>
        <w:pStyle w:val="SIGPLANParagraph1"/>
      </w:pPr>
      <w:r>
        <w:t xml:space="preserve">Software Development has various theories that explain parts of its myriad </w:t>
      </w:r>
      <w:r w:rsidR="00F33FA9">
        <w:t>areas of focus</w:t>
      </w:r>
      <w:r>
        <w:t xml:space="preserve">, but not a single unifying one. This paper introduces the notion of a Unified Theory for Software that </w:t>
      </w:r>
      <w:r w:rsidR="00D403F6">
        <w:t xml:space="preserve">is </w:t>
      </w:r>
      <w:bookmarkStart w:id="0" w:name="_GoBack"/>
      <w:bookmarkEnd w:id="0"/>
      <w:r w:rsidR="00F33FA9">
        <w:t>natural and can be used by practitio</w:t>
      </w:r>
      <w:r w:rsidR="00F33FA9">
        <w:t>n</w:t>
      </w:r>
      <w:r w:rsidR="00F33FA9">
        <w:t>ers</w:t>
      </w:r>
      <w:r>
        <w:t>. It then attempts to expand on the notion and define it better by applying it to one specific measure - software size.</w:t>
      </w:r>
    </w:p>
    <w:p w:rsidR="00253910" w:rsidRDefault="00F33FA9" w:rsidP="00F33FA9">
      <w:pPr>
        <w:pStyle w:val="SIGPLANParagraph"/>
      </w:pPr>
      <w:r>
        <w:t>The Theory (or more accurately, Model, since it is yet unproven) is presented as a set of axioms and derivations. The axioms are related to software development as a pra</w:t>
      </w:r>
      <w:r>
        <w:t>c</w:t>
      </w:r>
      <w:r>
        <w:t>tice, human limitations and the nature of the artifacts pr</w:t>
      </w:r>
      <w:r>
        <w:t>o</w:t>
      </w:r>
      <w:r>
        <w:t xml:space="preserve">duced – the software – themselves. </w:t>
      </w:r>
      <w:r w:rsidR="009A5703">
        <w:t xml:space="preserve">The derivations are manifested as new ways of measuring common attributes of software – such as its size. </w:t>
      </w:r>
    </w:p>
    <w:p w:rsidR="009B0750" w:rsidRDefault="00253910" w:rsidP="00F33FA9">
      <w:pPr>
        <w:pStyle w:val="SIGPLANParagraph"/>
      </w:pPr>
      <w:r>
        <w:t>The current goals of the Theory (Model) are to improve software Comprehension and Estimation</w:t>
      </w:r>
      <w:r w:rsidR="002C3CC6">
        <w:t>; and t</w:t>
      </w:r>
      <w:r>
        <w:t>hey have been chosen to provide specifici</w:t>
      </w:r>
      <w:r w:rsidR="008D7A93">
        <w:t xml:space="preserve">ty to the research. When </w:t>
      </w:r>
      <w:r>
        <w:t xml:space="preserve">completed, the Theory is </w:t>
      </w:r>
      <w:r w:rsidR="008D7A93">
        <w:t>envisioned</w:t>
      </w:r>
      <w:r>
        <w:t xml:space="preserve"> to have sufficient e</w:t>
      </w:r>
      <w:r>
        <w:t>x</w:t>
      </w:r>
      <w:r>
        <w:t xml:space="preserve">pressive power as to cover all general use including </w:t>
      </w:r>
      <w:r w:rsidR="008D7A93">
        <w:t>the full life cycle and real-world use</w:t>
      </w:r>
      <w:r>
        <w:t>.</w:t>
      </w:r>
    </w:p>
    <w:p w:rsidR="00F33FA9" w:rsidRDefault="009A5703" w:rsidP="00F33FA9">
      <w:pPr>
        <w:pStyle w:val="SIGPLANParagraph"/>
      </w:pPr>
      <w:r>
        <w:t xml:space="preserve">Validation, which is pending, </w:t>
      </w:r>
      <w:r w:rsidR="009B0750">
        <w:t>will be in two ways: Util</w:t>
      </w:r>
      <w:r w:rsidR="009B0750">
        <w:t>i</w:t>
      </w:r>
      <w:r w:rsidR="009B0750">
        <w:t>t</w:t>
      </w:r>
      <w:r w:rsidR="002C3CC6">
        <w:t>arian</w:t>
      </w:r>
      <w:r w:rsidR="009B0750">
        <w:t>, where practitioners find the new approach useful and accurate</w:t>
      </w:r>
      <w:r w:rsidR="002C3CC6">
        <w:t xml:space="preserve"> for daily use</w:t>
      </w:r>
      <w:r w:rsidR="009B0750">
        <w:t xml:space="preserve">; and </w:t>
      </w:r>
      <w:r w:rsidR="002C3CC6">
        <w:t>Absolute</w:t>
      </w:r>
      <w:r w:rsidR="009B0750">
        <w:t>, where the result of the research is a sound theory that stands by itself.</w:t>
      </w:r>
    </w:p>
    <w:p w:rsidR="00F33FA9" w:rsidRDefault="00F33FA9" w:rsidP="00F33FA9">
      <w:pPr>
        <w:pStyle w:val="SIGPLANParagraph"/>
      </w:pPr>
      <w:r>
        <w:t>While the research is not complete yet, this paper does present some interim results</w:t>
      </w:r>
      <w:r w:rsidR="009B0750">
        <w:t>.</w:t>
      </w:r>
      <w:r>
        <w:t xml:space="preserve"> </w:t>
      </w:r>
      <w:r w:rsidR="0043412F" w:rsidRPr="00A214EF">
        <w:rPr>
          <w:highlight w:val="yellow"/>
        </w:rPr>
        <w:t xml:space="preserve">Software size measured in the new approach has been found to be more </w:t>
      </w:r>
      <w:r w:rsidR="00DE7BB3" w:rsidRPr="00A214EF">
        <w:rPr>
          <w:highlight w:val="yellow"/>
        </w:rPr>
        <w:t>useful</w:t>
      </w:r>
      <w:r w:rsidR="0043412F" w:rsidRPr="00A214EF">
        <w:rPr>
          <w:highlight w:val="yellow"/>
        </w:rPr>
        <w:t xml:space="preserve"> for small, single function programs</w:t>
      </w:r>
      <w:r w:rsidR="00DE7BB3" w:rsidRPr="00A214EF">
        <w:rPr>
          <w:highlight w:val="yellow"/>
        </w:rPr>
        <w:t xml:space="preserve"> than conventional measures</w:t>
      </w:r>
      <w:r w:rsidR="0043412F">
        <w:t>.</w:t>
      </w:r>
    </w:p>
    <w:p w:rsidR="005C74FE" w:rsidRPr="004B2B4B" w:rsidRDefault="005C74FE" w:rsidP="005C74FE">
      <w:pPr>
        <w:pStyle w:val="SIGPLANParagraphSubparagraphheading"/>
      </w:pPr>
      <w:r w:rsidRPr="002C2978">
        <w:rPr>
          <w:rStyle w:val="SIGPLANParagraphheading"/>
          <w:highlight w:val="yellow"/>
        </w:rPr>
        <w:t>Categories and Subject Descriptors</w:t>
      </w:r>
      <w:r w:rsidRPr="002C2978">
        <w:rPr>
          <w:rStyle w:val="SIGPLANParagraphheading"/>
          <w:b w:val="0"/>
          <w:i w:val="0"/>
          <w:highlight w:val="yellow"/>
        </w:rPr>
        <w:t> </w:t>
      </w:r>
      <w:r w:rsidRPr="002C2978">
        <w:rPr>
          <w:highlight w:val="yellow"/>
        </w:rPr>
        <w:t>D.3.3 [</w:t>
      </w:r>
      <w:r w:rsidRPr="002C2978">
        <w:rPr>
          <w:b/>
          <w:highlight w:val="yellow"/>
        </w:rPr>
        <w:t>Progra</w:t>
      </w:r>
      <w:r w:rsidRPr="002C2978">
        <w:rPr>
          <w:b/>
          <w:highlight w:val="yellow"/>
        </w:rPr>
        <w:t>m</w:t>
      </w:r>
      <w:r w:rsidRPr="002C2978">
        <w:rPr>
          <w:b/>
          <w:highlight w:val="yellow"/>
        </w:rPr>
        <w:t>ming Languages</w:t>
      </w:r>
      <w:r w:rsidRPr="002C2978">
        <w:rPr>
          <w:highlight w:val="yellow"/>
        </w:rPr>
        <w:t xml:space="preserve">]: Language Constructs and Features – abstract data types, polymorphism, control structures. </w:t>
      </w:r>
      <w:r w:rsidRPr="002C2978">
        <w:rPr>
          <w:i/>
          <w:highlight w:val="yellow"/>
        </w:rPr>
        <w:t>This is just an example, please use the correct category and su</w:t>
      </w:r>
      <w:r w:rsidRPr="002C2978">
        <w:rPr>
          <w:i/>
          <w:highlight w:val="yellow"/>
        </w:rPr>
        <w:t>b</w:t>
      </w:r>
      <w:r w:rsidRPr="002C2978">
        <w:rPr>
          <w:i/>
          <w:highlight w:val="yellow"/>
        </w:rPr>
        <w:lastRenderedPageBreak/>
        <w:t>ject descriptors for your submission from the ACM Comp</w:t>
      </w:r>
      <w:r w:rsidRPr="002C2978">
        <w:rPr>
          <w:i/>
          <w:highlight w:val="yellow"/>
        </w:rPr>
        <w:t>u</w:t>
      </w:r>
      <w:r w:rsidRPr="002C2978">
        <w:rPr>
          <w:i/>
          <w:highlight w:val="yellow"/>
        </w:rPr>
        <w:t>ting Classification Scheme found at</w:t>
      </w:r>
      <w:r w:rsidRPr="002C2978">
        <w:rPr>
          <w:highlight w:val="yellow"/>
        </w:rPr>
        <w:t xml:space="preserve"> </w:t>
      </w:r>
      <w:r w:rsidRPr="002C2978">
        <w:rPr>
          <w:rStyle w:val="SIGPLANComputer"/>
          <w:highlight w:val="yellow"/>
        </w:rPr>
        <w:t>http://www.acm.org/class/1998/</w:t>
      </w:r>
    </w:p>
    <w:p w:rsidR="005C74FE" w:rsidRPr="004B2B4B" w:rsidRDefault="005C74FE" w:rsidP="005C74FE">
      <w:pPr>
        <w:pStyle w:val="SIGPLANParagraphSubparagraphheading"/>
      </w:pPr>
      <w:r w:rsidRPr="00446C5B">
        <w:rPr>
          <w:rStyle w:val="SIGPLANParagraphheading"/>
        </w:rPr>
        <w:t>General Terms</w:t>
      </w:r>
      <w:r w:rsidRPr="007A281F">
        <w:rPr>
          <w:rStyle w:val="SIGPLANParagraphheading"/>
          <w:b w:val="0"/>
          <w:i w:val="0"/>
        </w:rPr>
        <w:t> </w:t>
      </w:r>
      <w:r w:rsidRPr="004B2B4B">
        <w:t>Management, Measurement, Document</w:t>
      </w:r>
      <w:r w:rsidRPr="004B2B4B">
        <w:t>a</w:t>
      </w:r>
      <w:r w:rsidRPr="004B2B4B">
        <w:t>tion, Performance, Design, Human Factors, Standardiz</w:t>
      </w:r>
      <w:r w:rsidRPr="004B2B4B">
        <w:t>a</w:t>
      </w:r>
      <w:r w:rsidRPr="004B2B4B">
        <w:t>tion, Languages, Theory, Verification.</w:t>
      </w:r>
    </w:p>
    <w:p w:rsidR="005C74FE" w:rsidRPr="00446C5B" w:rsidRDefault="005C74FE" w:rsidP="005C74FE">
      <w:pPr>
        <w:pStyle w:val="SIGPLANParagraphSubparagraphheading"/>
      </w:pPr>
      <w:r w:rsidRPr="00446C5B">
        <w:rPr>
          <w:rStyle w:val="SIGPLANParagraphheading"/>
        </w:rPr>
        <w:t>Keywords</w:t>
      </w:r>
      <w:r w:rsidRPr="007A281F">
        <w:rPr>
          <w:rStyle w:val="SIGPLANParagraphheading"/>
          <w:b w:val="0"/>
          <w:i w:val="0"/>
        </w:rPr>
        <w:t> </w:t>
      </w:r>
      <w:r w:rsidR="002C2978">
        <w:rPr>
          <w:i/>
        </w:rPr>
        <w:t>grand unifie</w:t>
      </w:r>
      <w:r w:rsidR="00100EB8">
        <w:rPr>
          <w:i/>
        </w:rPr>
        <w:t>d theory, GUTSE, model, size, software</w:t>
      </w:r>
      <w:r w:rsidR="002C2978">
        <w:rPr>
          <w:i/>
        </w:rPr>
        <w:t xml:space="preserve"> size.</w:t>
      </w:r>
    </w:p>
    <w:p w:rsidR="005C74FE" w:rsidRDefault="00CE0BDE" w:rsidP="005C74FE">
      <w:pPr>
        <w:pStyle w:val="SIGPLANSectionheading"/>
        <w:rPr>
          <w:noProof/>
        </w:rPr>
      </w:pPr>
      <w:r>
        <w:rPr>
          <w:noProof/>
        </w:rPr>
        <w:t>Introduction</w:t>
      </w:r>
    </w:p>
    <w:p w:rsidR="00BC4A98" w:rsidRDefault="00BC4A98" w:rsidP="00BC4A98">
      <w:pPr>
        <w:pStyle w:val="SIGPLANParagraph"/>
      </w:pPr>
    </w:p>
    <w:p w:rsidR="0072026F" w:rsidRDefault="0072026F" w:rsidP="0072026F">
      <w:pPr>
        <w:pStyle w:val="SIGPLANParagraph"/>
      </w:pPr>
      <w:r>
        <w:t>The quest for unifying concepts is central to the scie</w:t>
      </w:r>
      <w:r>
        <w:t>n</w:t>
      </w:r>
      <w:r>
        <w:t>tific method, as is evident abundantly in the natural scien</w:t>
      </w:r>
      <w:r>
        <w:t>c</w:t>
      </w:r>
      <w:r>
        <w:t>es. The realm of Computer “Science” however, has numerous models that explain parts of it, but no single un</w:t>
      </w:r>
      <w:r>
        <w:t>i</w:t>
      </w:r>
      <w:r>
        <w:t>fying one. For example: .xxxxxxx. In the language of X’s theory, Computer Science could be considered to still be in the Pre-Science era, where various theories compete (or co-exist) and no single vision prevails.</w:t>
      </w:r>
    </w:p>
    <w:p w:rsidR="0072026F" w:rsidRDefault="0072026F" w:rsidP="0072026F">
      <w:pPr>
        <w:pStyle w:val="SIGPLANParagraph"/>
      </w:pPr>
    </w:p>
    <w:p w:rsidR="0072026F" w:rsidRDefault="0072026F" w:rsidP="0072026F">
      <w:pPr>
        <w:pStyle w:val="SIGPLANParagraph"/>
      </w:pPr>
      <w:r>
        <w:t>This research started as a single thought: “Wouldn’t it be great if there were a Theory of software like there is a Th</w:t>
      </w:r>
      <w:r>
        <w:t>e</w:t>
      </w:r>
      <w:r>
        <w:t>ory of Physics? We already use a lot of physical metaphors when we build software, it must be possible to create real definitions and make the metaphors concrete.” From there stemmed the idea of a "Grand Unified Theory of Software" (GUTS henceforth) - the topic of this research. Some of the initial concepts were presented at [BC2011], where fee</w:t>
      </w:r>
      <w:r>
        <w:t>d</w:t>
      </w:r>
      <w:r>
        <w:t>back prompted the deep dive that is the bulk of this paper: expressing software size in terms of this new theory and evaluating its fit for stated purpose of measuring software size and as an exemplar for the theory as a whole.</w:t>
      </w:r>
    </w:p>
    <w:p w:rsidR="0072026F" w:rsidRDefault="0072026F" w:rsidP="0072026F">
      <w:pPr>
        <w:pStyle w:val="SIGPLANParagraph"/>
      </w:pPr>
    </w:p>
    <w:p w:rsidR="0072026F" w:rsidRDefault="0072026F" w:rsidP="0072026F">
      <w:pPr>
        <w:pStyle w:val="SIGPLANParagraph"/>
      </w:pPr>
      <w:r>
        <w:t>One quick note about use of the terms "Grand" and "Theory": neither is accurate of the current state of this research. At the time when I started this exploration, ho</w:t>
      </w:r>
      <w:r>
        <w:t>w</w:t>
      </w:r>
      <w:r>
        <w:t>ever,  it was entirely a personal thought experiment and the word "Grand" was used more as an bow to the Grand Un</w:t>
      </w:r>
      <w:r>
        <w:t>i</w:t>
      </w:r>
      <w:r>
        <w:lastRenderedPageBreak/>
        <w:t>fied Theory of Physics. At the current state, its usage is mostly for historical reasons (publicly available artifacts use the term freely) and to imply the breadth that is the aspirational goal of this research. As for "Theory", I admit that "Model" would be a more apt name for the current state - and potentially the end state as well. I intend to co</w:t>
      </w:r>
      <w:r>
        <w:t>r</w:t>
      </w:r>
      <w:r>
        <w:t>rect terminology when an appropriate resolution has been reached either way.</w:t>
      </w:r>
    </w:p>
    <w:p w:rsidR="0072026F" w:rsidRDefault="0072026F" w:rsidP="0072026F">
      <w:pPr>
        <w:pStyle w:val="SIGPLANParagraph"/>
      </w:pPr>
    </w:p>
    <w:p w:rsidR="0072026F" w:rsidRDefault="0072026F" w:rsidP="0072026F">
      <w:pPr>
        <w:pStyle w:val="SIGPLANParagraph"/>
      </w:pPr>
      <w:r>
        <w:t>The rest of this paper is organized thus: Section 2 a</w:t>
      </w:r>
      <w:r>
        <w:t>t</w:t>
      </w:r>
      <w:r>
        <w:t>tempts to summarize a part of the existing literature on the topic. Section 4 is the model itself, followed by Section 5 - a quick comparison to GUTSE - an earlier attempt at a un</w:t>
      </w:r>
      <w:r>
        <w:t>i</w:t>
      </w:r>
      <w:r>
        <w:t>fied theory that has a lot of similarities to the concepts in GUTS. Section 6 then elaborates on applying GUTS to one particular attribute of software - its size - and draws concl</w:t>
      </w:r>
      <w:r>
        <w:t>u</w:t>
      </w:r>
      <w:r>
        <w:t>sions on the applicability of the theory.</w:t>
      </w:r>
    </w:p>
    <w:p w:rsidR="00A214EF" w:rsidRPr="00A214EF" w:rsidRDefault="0072026F" w:rsidP="0072026F">
      <w:pPr>
        <w:pStyle w:val="SIGPLANParagraph"/>
      </w:pPr>
      <w:r>
        <w:t>Finally Section 7 lists future directions for this research.</w:t>
      </w:r>
    </w:p>
    <w:p w:rsidR="005C74FE" w:rsidRDefault="005C74FE" w:rsidP="005C74FE">
      <w:pPr>
        <w:pStyle w:val="SIGPLANSectionheading"/>
      </w:pPr>
      <w:r>
        <w:t>Fonts</w:t>
      </w:r>
    </w:p>
    <w:p w:rsidR="005C74FE" w:rsidRPr="00945342" w:rsidRDefault="005C74FE" w:rsidP="005C74FE">
      <w:pPr>
        <w:pStyle w:val="SIGPLANParagraph1"/>
      </w:pPr>
      <w:r>
        <w:t xml:space="preserve">This template uses Times New Roman for all standard text and headings, </w:t>
      </w:r>
      <w:r w:rsidRPr="00945342">
        <w:rPr>
          <w:rStyle w:val="SIGPLANComputer"/>
        </w:rPr>
        <w:t>Trebuchet MS</w:t>
      </w:r>
      <w:r>
        <w:t xml:space="preserve"> for email addresses, menus, and other computer expressions (the </w:t>
      </w:r>
      <w:r w:rsidRPr="0046553B">
        <w:t>«SIGPLAN Compu</w:t>
      </w:r>
      <w:r w:rsidRPr="0046553B">
        <w:t>t</w:t>
      </w:r>
      <w:r w:rsidRPr="0046553B">
        <w:t>er»</w:t>
      </w:r>
      <w:r>
        <w:t xml:space="preserve"> character style), and </w:t>
      </w:r>
      <w:r w:rsidRPr="00986D64">
        <w:rPr>
          <w:rStyle w:val="SIGPLANCode"/>
        </w:rPr>
        <w:t>Lucida Console</w:t>
      </w:r>
      <w:r>
        <w:t xml:space="preserve"> for fixed chara</w:t>
      </w:r>
      <w:r>
        <w:t>c</w:t>
      </w:r>
      <w:r>
        <w:t xml:space="preserve">ter width expressions (code; the </w:t>
      </w:r>
      <w:r w:rsidRPr="0046553B">
        <w:t>«SIGPLAN Code»</w:t>
      </w:r>
      <w:r>
        <w:t xml:space="preserve"> character style).</w:t>
      </w:r>
    </w:p>
    <w:p w:rsidR="005C74FE" w:rsidRDefault="005C74FE" w:rsidP="005C74FE">
      <w:pPr>
        <w:pStyle w:val="SIGPLANSectionheading"/>
      </w:pPr>
      <w:r>
        <w:rPr>
          <w:noProof/>
        </w:rPr>
        <w:t>Paragraphs</w:t>
      </w:r>
    </w:p>
    <w:p w:rsidR="005C74FE" w:rsidRDefault="005C74FE" w:rsidP="005C74FE">
      <w:pPr>
        <w:pStyle w:val="SIGPLANParagraph1"/>
      </w:pPr>
      <w:r>
        <w:t xml:space="preserve">The first paragraph after a section heading is not indented. Use </w:t>
      </w:r>
      <w:r w:rsidRPr="0046553B">
        <w:t>«SIGPLAN Paragraph 1»</w:t>
      </w:r>
      <w:r>
        <w:t xml:space="preserve"> for first paragraphs. (You get one automatically by pressing Return at the end of a hea</w:t>
      </w:r>
      <w:r>
        <w:t>d</w:t>
      </w:r>
      <w:r>
        <w:t xml:space="preserve">ing paragraph.) The </w:t>
      </w:r>
      <w:r w:rsidRPr="0046553B">
        <w:t>«SIGPLAN Paragraph 1»</w:t>
      </w:r>
      <w:r>
        <w:t xml:space="preserve"> style may also be used after lists, equations, enunciations, etc., if the paragraph is a logical continuation of the previous one.</w:t>
      </w:r>
    </w:p>
    <w:p w:rsidR="005C74FE" w:rsidRDefault="005C74FE" w:rsidP="005C74FE">
      <w:pPr>
        <w:pStyle w:val="SIGPLANParagraph"/>
      </w:pPr>
      <w:r>
        <w:t>All other paragraphs are indented.</w:t>
      </w:r>
    </w:p>
    <w:p w:rsidR="005C74FE" w:rsidRPr="00C51F37" w:rsidRDefault="005C74FE" w:rsidP="005C74FE">
      <w:pPr>
        <w:pStyle w:val="SIGPLANParagraph"/>
      </w:pPr>
      <w:r>
        <w:t>An alternative SIGPLAN style prescribes all non-indented paragraphs with a space of 5 points in between (but only between consecutive paragraphs, not between a paragraph and a heading). This is currently not supported by this template.</w:t>
      </w:r>
    </w:p>
    <w:p w:rsidR="00181DC0" w:rsidRDefault="00181DC0" w:rsidP="005C74FE">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lastRenderedPageBreak/>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Default="00181DC0" w:rsidP="00181DC0">
      <w:pPr>
        <w:pStyle w:val="SIGPLANSectionheading"/>
      </w:pPr>
      <w:r>
        <w:t>Paragraph 2</w:t>
      </w:r>
    </w:p>
    <w:p w:rsidR="00181DC0" w:rsidRDefault="00181DC0" w:rsidP="00181DC0">
      <w:pPr>
        <w:pStyle w:val="SIGPLANParagraph1"/>
        <w:rPr>
          <w:noProof/>
        </w:rPr>
      </w:pPr>
      <w:r>
        <w:rPr>
          <w:noProof/>
        </w:rPr>
        <w:t>Lorem ipsum dolor sit amet, consectetuer adipiscing elit. Maecenas porttitor congue massa. Fusce posuere, magna sed pulvinar ultricies, purus lectus malesuada libero, sit amet commodo magna eros quis urna.</w:t>
      </w:r>
    </w:p>
    <w:p w:rsidR="00181DC0" w:rsidRDefault="00181DC0" w:rsidP="00181DC0">
      <w:pPr>
        <w:pStyle w:val="SIGPLANParagraph1"/>
        <w:rPr>
          <w:noProof/>
        </w:rPr>
      </w:pPr>
      <w:r>
        <w:rPr>
          <w:noProof/>
        </w:rPr>
        <w:t>Nunc viverra imperdiet enim. Fusce est. Vivamus a tellus.</w:t>
      </w:r>
    </w:p>
    <w:p w:rsidR="00181DC0" w:rsidRDefault="00181DC0" w:rsidP="00181DC0">
      <w:pPr>
        <w:pStyle w:val="SIGPLANParagraph1"/>
      </w:pPr>
      <w:r>
        <w:rPr>
          <w:noProof/>
        </w:rPr>
        <w:t>Pellentesque habitant morbi tristique senectus et netus et malesuada fames ac turpis egestas. Proin pharetra nonummy pede. Mauris et orci.</w:t>
      </w:r>
    </w:p>
    <w:p w:rsidR="00181DC0" w:rsidRPr="00181DC0" w:rsidRDefault="00181DC0" w:rsidP="00181DC0">
      <w:pPr>
        <w:pStyle w:val="SIGPLANParagraph"/>
      </w:pPr>
    </w:p>
    <w:p w:rsidR="005C74FE" w:rsidRDefault="005C74FE" w:rsidP="005C74FE">
      <w:pPr>
        <w:pStyle w:val="SIGPLANSectionheading"/>
      </w:pPr>
      <w:r>
        <w:t>Section Headings</w:t>
      </w:r>
    </w:p>
    <w:p w:rsidR="005C74FE" w:rsidRPr="00E31A40" w:rsidRDefault="005C74FE" w:rsidP="005C74FE">
      <w:pPr>
        <w:pStyle w:val="SIGPLANParagraph1"/>
      </w:pPr>
      <w:r>
        <w:t xml:space="preserve">Use the </w:t>
      </w:r>
      <w:r w:rsidRPr="0046553B">
        <w:t>«SIGPLAN Section heading»</w:t>
      </w:r>
      <w:r>
        <w:t xml:space="preserve">, </w:t>
      </w:r>
      <w:r w:rsidRPr="0046553B">
        <w:t>«Subsection hea</w:t>
      </w:r>
      <w:r w:rsidRPr="0046553B">
        <w:t>d</w:t>
      </w:r>
      <w:r w:rsidRPr="0046553B">
        <w:t>ing»</w:t>
      </w:r>
      <w:r>
        <w:t xml:space="preserve">, and </w:t>
      </w:r>
      <w:r w:rsidRPr="0046553B">
        <w:t>«Sub-subsection heading»</w:t>
      </w:r>
      <w:r>
        <w:t xml:space="preserve"> paragraph styles for the first three levels of your outline. Note that cross refe</w:t>
      </w:r>
      <w:r>
        <w:t>r</w:t>
      </w:r>
      <w:r>
        <w:t>encing of heading numbers does not work as expected, pr</w:t>
      </w:r>
      <w:r>
        <w:t>e</w:t>
      </w:r>
      <w:r>
        <w:t>sumably because these three styles are user-defined and do not ove</w:t>
      </w:r>
      <w:r>
        <w:t>r</w:t>
      </w:r>
      <w:r>
        <w:t>ride the built-in ones.</w:t>
      </w:r>
    </w:p>
    <w:p w:rsidR="005C74FE" w:rsidRPr="002E66A5" w:rsidRDefault="005C74FE" w:rsidP="005C74FE">
      <w:pPr>
        <w:pStyle w:val="SIGPLANParagraph"/>
      </w:pPr>
      <w:r>
        <w:t xml:space="preserve">Spurious space above paragraphs at the top of a column (as above the heading above) should be removed. This can </w:t>
      </w:r>
      <w:r>
        <w:lastRenderedPageBreak/>
        <w:t xml:space="preserve">be done by executing the Finishing Touches macro, which is started by pressing </w:t>
      </w:r>
      <w:r w:rsidRPr="00DF2B39">
        <w:rPr>
          <w:rStyle w:val="SIGPLANComputer"/>
        </w:rPr>
        <w:t xml:space="preserve">Alt + Ctrl + </w:t>
      </w:r>
      <w:bookmarkStart w:id="1" w:name="_Ref154369472"/>
      <w:r>
        <w:rPr>
          <w:rStyle w:val="SIGPLANComputer"/>
        </w:rPr>
        <w:t>f</w:t>
      </w:r>
      <w:r>
        <w:t>.</w:t>
      </w:r>
      <w:r>
        <w:rPr>
          <w:rStyle w:val="FootnoteReference"/>
        </w:rPr>
        <w:footnoteReference w:id="1"/>
      </w:r>
      <w:bookmarkEnd w:id="1"/>
    </w:p>
    <w:p w:rsidR="005C74FE" w:rsidRPr="002010FA" w:rsidRDefault="005C74FE" w:rsidP="005C74FE">
      <w:pPr>
        <w:pStyle w:val="SIGPLANSubsectionheading"/>
      </w:pPr>
      <w:r>
        <w:t>Subsection headings</w:t>
      </w:r>
    </w:p>
    <w:p w:rsidR="005C74FE" w:rsidRDefault="005C74FE" w:rsidP="005C74FE">
      <w:pPr>
        <w:pStyle w:val="SIGPLANSub-subsectionheading"/>
      </w:pPr>
      <w:r>
        <w:t xml:space="preserve">Sub-subsection </w:t>
      </w:r>
      <w:r w:rsidRPr="00950EA4">
        <w:t>heading</w:t>
      </w:r>
      <w:r>
        <w:t>s</w:t>
      </w:r>
    </w:p>
    <w:p w:rsidR="005C74FE" w:rsidRDefault="005C74FE" w:rsidP="005C74FE">
      <w:pPr>
        <w:pStyle w:val="SIGPLANParagraph1"/>
      </w:pPr>
      <w:r>
        <w:t>S</w:t>
      </w:r>
      <w:r w:rsidRPr="005D643D">
        <w:t>purious</w:t>
      </w:r>
      <w:r>
        <w:t xml:space="preserve"> space between adjacent headings (as above) should also be removed. This can also be done by the ma</w:t>
      </w:r>
      <w:r>
        <w:t>c</w:t>
      </w:r>
      <w:r>
        <w:t>ro.</w:t>
      </w:r>
    </w:p>
    <w:p w:rsidR="005C74FE" w:rsidRDefault="005C74FE" w:rsidP="005C74FE">
      <w:pPr>
        <w:pStyle w:val="SIGPLANParagraphSubparagraphheading"/>
      </w:pPr>
      <w:r w:rsidRPr="00074837">
        <w:rPr>
          <w:rStyle w:val="SIGPLANParagraphheading"/>
        </w:rPr>
        <w:t>D-Head</w:t>
      </w:r>
      <w:r>
        <w:rPr>
          <w:rStyle w:val="SIGPLANParagraphheading"/>
        </w:rPr>
        <w:t>s</w:t>
      </w:r>
      <w:r w:rsidRPr="007A281F">
        <w:rPr>
          <w:rStyle w:val="SIGPLANParagraphheading"/>
          <w:b w:val="0"/>
          <w:i w:val="0"/>
        </w:rPr>
        <w:t> </w:t>
      </w:r>
      <w:r>
        <w:t xml:space="preserve">Use </w:t>
      </w:r>
      <w:r w:rsidRPr="0046553B">
        <w:t>«SIGPLAN Paragraph/Subparagraph hea</w:t>
      </w:r>
      <w:r w:rsidRPr="0046553B">
        <w:t>d</w:t>
      </w:r>
      <w:r w:rsidRPr="0046553B">
        <w:t>ing»</w:t>
      </w:r>
      <w:r>
        <w:t xml:space="preserve"> paragraph style to format the whole paragraph, and </w:t>
      </w:r>
      <w:r w:rsidRPr="0046553B">
        <w:t>«SIGPLAN Paragraph heading»</w:t>
      </w:r>
      <w:r>
        <w:t xml:space="preserve"> character style to format the heading portion of the paragraph (by marking it and applying the style).</w:t>
      </w:r>
      <w:r w:rsidRPr="000F7563">
        <w:t xml:space="preserve"> </w:t>
      </w:r>
      <w:r>
        <w:t>Use an em space to separate the hea</w:t>
      </w:r>
      <w:r>
        <w:t>d</w:t>
      </w:r>
      <w:r>
        <w:t xml:space="preserve">ing from the rest of the paragraph. You can insert a default heading and the em space by selecting </w:t>
      </w:r>
      <w:r w:rsidRPr="004D33D9">
        <w:rPr>
          <w:rStyle w:val="SIGPLANComputer"/>
        </w:rPr>
        <w:t>Insert &gt; AutoText &gt; SIGPLAN Paragraph heading</w:t>
      </w:r>
      <w:r>
        <w:t xml:space="preserve"> from the menu.</w:t>
      </w:r>
    </w:p>
    <w:p w:rsidR="005C74FE" w:rsidRPr="00981B24" w:rsidRDefault="005C74FE" w:rsidP="005C74FE">
      <w:pPr>
        <w:pStyle w:val="SIGPLANParagraph"/>
      </w:pPr>
      <w:r>
        <w:t xml:space="preserve">Following paragraphs are formatted with </w:t>
      </w:r>
      <w:r w:rsidRPr="0046553B">
        <w:t>«SIGPLAN Paragraph»</w:t>
      </w:r>
      <w:r>
        <w:t xml:space="preserve"> (indented, with no space in between).</w:t>
      </w:r>
    </w:p>
    <w:p w:rsidR="005C74FE" w:rsidRPr="004973FD" w:rsidRDefault="005C74FE" w:rsidP="005C74FE">
      <w:pPr>
        <w:pStyle w:val="SIGPLANParagraphSubparagraphheading"/>
      </w:pPr>
      <w:r w:rsidRPr="004973FD">
        <w:rPr>
          <w:rStyle w:val="SIGPLANSubparagraphheading"/>
        </w:rPr>
        <w:t>E-Head</w:t>
      </w:r>
      <w:r>
        <w:rPr>
          <w:rStyle w:val="SIGPLANSubparagraphheading"/>
        </w:rPr>
        <w:t>s</w:t>
      </w:r>
      <w:r w:rsidRPr="007A281F">
        <w:rPr>
          <w:rStyle w:val="SIGPLANParagraphheading"/>
          <w:b w:val="0"/>
          <w:i w:val="0"/>
        </w:rPr>
        <w:t> </w:t>
      </w:r>
      <w:r>
        <w:t xml:space="preserve">Same as D-Heads, but use </w:t>
      </w:r>
      <w:r w:rsidRPr="0046553B">
        <w:t>«SIGPLAN Subpar</w:t>
      </w:r>
      <w:r w:rsidRPr="0046553B">
        <w:t>a</w:t>
      </w:r>
      <w:r w:rsidRPr="0046553B">
        <w:t>graph heading»</w:t>
      </w:r>
      <w:r>
        <w:t xml:space="preserve"> instead of </w:t>
      </w:r>
      <w:r w:rsidRPr="0046553B">
        <w:t>«SIGPLAN Paragraph heading»</w:t>
      </w:r>
      <w:r>
        <w:t xml:space="preserve"> character style to format the heading portion of the par</w:t>
      </w:r>
      <w:r>
        <w:t>a</w:t>
      </w:r>
      <w:r>
        <w:t>graph.</w:t>
      </w:r>
    </w:p>
    <w:p w:rsidR="005C74FE" w:rsidRDefault="008D7A93" w:rsidP="005C74FE">
      <w:pPr>
        <w:pStyle w:val="SIGPLANSectionheading"/>
      </w:pPr>
      <w:r>
        <w:rPr>
          <w:noProof/>
        </w:rPr>
        <w:lastRenderedPageBreak/>
        <mc:AlternateContent>
          <mc:Choice Requires="wpg">
            <w:drawing>
              <wp:anchor distT="254000" distB="254000" distL="114300" distR="114300" simplePos="0" relativeHeight="251657216" behindDoc="0" locked="0" layoutInCell="1" allowOverlap="1" wp14:anchorId="157529FC" wp14:editId="4AD85C52">
                <wp:simplePos x="0" y="0"/>
                <wp:positionH relativeFrom="column">
                  <wp:align>left</wp:align>
                </wp:positionH>
                <wp:positionV relativeFrom="margin">
                  <wp:align>top</wp:align>
                </wp:positionV>
                <wp:extent cx="6400800" cy="3582670"/>
                <wp:effectExtent l="0" t="0" r="0" b="0"/>
                <wp:wrapSquare wrapText="bothSides"/>
                <wp:docPr id="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582670"/>
                          <a:chOff x="1080" y="1439"/>
                          <a:chExt cx="10121" cy="6095"/>
                        </a:xfrm>
                      </wpg:grpSpPr>
                      <wpg:grpSp>
                        <wpg:cNvPr id="10" name="Canvas 24"/>
                        <wpg:cNvGrpSpPr>
                          <a:grpSpLocks noChangeAspect="1"/>
                        </wpg:cNvGrpSpPr>
                        <wpg:grpSpPr bwMode="auto">
                          <a:xfrm>
                            <a:off x="1080" y="1439"/>
                            <a:ext cx="10121" cy="2885"/>
                            <a:chOff x="2448" y="527"/>
                            <a:chExt cx="15758" cy="4379"/>
                          </a:xfrm>
                        </wpg:grpSpPr>
                        <wps:wsp>
                          <wps:cNvPr id="11" name="AutoShape 25"/>
                          <wps:cNvSpPr>
                            <a:spLocks noChangeAspect="1" noChangeArrowheads="1" noTextEdit="1"/>
                          </wps:cNvSpPr>
                          <wps:spPr bwMode="auto">
                            <a:xfrm>
                              <a:off x="2448" y="527"/>
                              <a:ext cx="15758" cy="43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26"/>
                          <wps:cNvCnPr/>
                          <wps:spPr bwMode="auto">
                            <a:xfrm flipV="1">
                              <a:off x="2448" y="527"/>
                              <a:ext cx="15632" cy="4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7"/>
                          <wps:cNvCnPr/>
                          <wps:spPr bwMode="auto">
                            <a:xfrm>
                              <a:off x="2574" y="527"/>
                              <a:ext cx="15632" cy="4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Text Box 28"/>
                        <wps:cNvSpPr txBox="1">
                          <a:spLocks noChangeArrowheads="1"/>
                        </wps:cNvSpPr>
                        <wps:spPr bwMode="auto">
                          <a:xfrm>
                            <a:off x="1080" y="4371"/>
                            <a:ext cx="10121" cy="31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026F" w:rsidRPr="004F0479" w:rsidRDefault="0072026F" w:rsidP="005C74FE">
                              <w:pPr>
                                <w:pStyle w:val="SIGPLANFigurecaption"/>
                                <w:pBdr>
                                  <w:top w:val="single" w:sz="4" w:space="1" w:color="auto"/>
                                </w:pBdr>
                              </w:pPr>
                              <w:bookmarkStart w:id="2" w:name="_Ref151555342"/>
                              <w:bookmarkStart w:id="3" w:name="_Ref154328964"/>
                              <w:r w:rsidRPr="00275D42">
                                <w:rPr>
                                  <w:b/>
                                </w:rPr>
                                <w:t>Figure</w:t>
                              </w:r>
                              <w:bookmarkEnd w:id="2"/>
                              <w:r w:rsidRPr="00275D42">
                                <w:rPr>
                                  <w:b/>
                                </w:rPr>
                                <w:t xml:space="preserve"> </w:t>
                              </w:r>
                              <w:r w:rsidRPr="00275D42">
                                <w:rPr>
                                  <w:b/>
                                </w:rPr>
                                <w:fldChar w:fldCharType="begin"/>
                              </w:r>
                              <w:r w:rsidRPr="00275D42">
                                <w:rPr>
                                  <w:b/>
                                </w:rPr>
                                <w:instrText xml:space="preserve"> SEQ SIGPLAN_Figure \* ARABIC</w:instrText>
                              </w:r>
                              <w:r>
                                <w:rPr>
                                  <w:b/>
                                </w:rPr>
                                <w:instrText xml:space="preserve"> </w:instrText>
                              </w:r>
                              <w:r w:rsidRPr="00275D42">
                                <w:rPr>
                                  <w:b/>
                                </w:rPr>
                                <w:fldChar w:fldCharType="separate"/>
                              </w:r>
                              <w:r>
                                <w:rPr>
                                  <w:b/>
                                  <w:noProof/>
                                </w:rPr>
                                <w:t>1</w:t>
                              </w:r>
                              <w:r w:rsidRPr="00275D42">
                                <w:rPr>
                                  <w:b/>
                                </w:rPr>
                                <w:fldChar w:fldCharType="end"/>
                              </w:r>
                              <w:bookmarkEnd w:id="3"/>
                              <w:r w:rsidRPr="00275D42">
                                <w:rPr>
                                  <w:b/>
                                </w:rPr>
                                <w:t>.</w:t>
                              </w:r>
                              <w:r w:rsidRPr="00275D42">
                                <w:rPr>
                                  <w:b/>
                                </w:rPr>
                                <w:t> </w:t>
                              </w:r>
                              <w:r>
                                <w:t xml:space="preserve">This figure caption is formatted with the </w:t>
                              </w:r>
                              <w:r w:rsidRPr="0046553B">
                                <w:t>«SIGPLAN Figure caption»</w:t>
                              </w:r>
                              <w:r>
                                <w:t xml:space="preserve"> paragraph style. The label “</w:t>
                              </w:r>
                              <w:r w:rsidRPr="000F0333">
                                <w:fldChar w:fldCharType="begin"/>
                              </w:r>
                              <w:r w:rsidRPr="000F0333">
                                <w:instrText xml:space="preserve"> REF _Ref154328964 \h \* MERGEFORMAT </w:instrText>
                              </w:r>
                              <w:r w:rsidRPr="000F0333">
                                <w:fldChar w:fldCharType="separate"/>
                              </w:r>
                              <w:r w:rsidRPr="004A35F8">
                                <w:t>Figure 1</w:t>
                              </w:r>
                              <w:r w:rsidRPr="000F0333">
                                <w:fldChar w:fldCharType="end"/>
                              </w:r>
                              <w:r>
                                <w:t xml:space="preserve">” has been inserted by selecting </w:t>
                              </w:r>
                              <w:r w:rsidRPr="00A7681E">
                                <w:rPr>
                                  <w:rStyle w:val="SIGPLANComputer"/>
                                </w:rPr>
                                <w:t>Insert &gt; AutoText &gt; SIGPLAN Figure</w:t>
                              </w:r>
                              <w:r>
                                <w:t xml:space="preserve"> from the menu (which also inserts the period and the obligat</w:t>
                              </w:r>
                              <w:r>
                                <w:t>o</w:t>
                              </w:r>
                              <w:r>
                                <w:t>ry trailing en space). The label can be cross referenced from the main text using Word’s cross referencing facility, i.e. by s</w:t>
                              </w:r>
                              <w:r>
                                <w:t>e</w:t>
                              </w:r>
                              <w:r>
                                <w:t>lec</w:t>
                              </w:r>
                              <w:r>
                                <w:t>t</w:t>
                              </w:r>
                              <w:r>
                                <w:t xml:space="preserve">ing </w:t>
                              </w:r>
                              <w:r w:rsidRPr="000F0333">
                                <w:rPr>
                                  <w:rStyle w:val="SIGPLANComputer"/>
                                </w:rPr>
                                <w:t>Insert &gt; Reference &gt; Cross Reference</w:t>
                              </w:r>
                              <w:r>
                                <w:t xml:space="preserve"> and then </w:t>
                              </w:r>
                              <w:r w:rsidRPr="000F0333">
                                <w:rPr>
                                  <w:rStyle w:val="SIGPLANComputer"/>
                                </w:rPr>
                                <w:t>SIGPLAN Figure</w:t>
                              </w:r>
                              <w:r>
                                <w:t xml:space="preserve"> as the category. Cross references usually adopt the style of the source in Word, so you have to reformat it, e.g. by selecting the cross reference and pressing </w:t>
                              </w:r>
                              <w:r w:rsidRPr="000F0333">
                                <w:rPr>
                                  <w:rStyle w:val="SIGPLANComputer"/>
                                </w:rPr>
                                <w:t>Ctrl + Space</w:t>
                              </w:r>
                              <w:r>
                                <w:t xml:space="preserve">, and by adding the </w:t>
                              </w:r>
                              <w:r w:rsidRPr="00F07DE1">
                                <w:rPr>
                                  <w:rStyle w:val="SIGPLANComputer"/>
                                </w:rPr>
                                <w:t>\* MERGEFORMAT</w:t>
                              </w:r>
                              <w:r>
                                <w:t xml:space="preserve"> switch to the corresponding field expression (as in </w:t>
                              </w:r>
                              <w:r w:rsidRPr="00F07DE1">
                                <w:rPr>
                                  <w:rStyle w:val="SIGPLANComputer"/>
                                </w:rPr>
                                <w:t>{ REF _Ref154328964 \h \* MERGEFORMAT }</w:t>
                              </w:r>
                              <w:r>
                                <w:t>). You can have the latter done automatically by executing the Finishing Touches macro. Note that the caption was grouped with the figure pane (so Word keeps them together), and the group’s properties were set to make it appear at top left of text area, with distance to text 20 points above/below (Word actually applies this space depending on where the figure is placed). The whole thing is anchored, so it moves from page to page with the paragraph containing the anchor. However, you can drag the anchor to whichever paragraph (and thus page) you want. There may be better ways to do figures in Word, but u</w:t>
                              </w:r>
                              <w:r>
                                <w:t>n</w:t>
                              </w:r>
                              <w:r>
                                <w:t>fortunately I don’t know them.</w:t>
                              </w:r>
                              <w:r>
                                <w:rPr>
                                  <w:vanish/>
                                </w:rPr>
                                <w:t xml:space="preserve"> in the references section at the end of this paper d be thnces with plain text (Alt style. However, in order to cross-reference in the references section at the end of this paper d be thnces with plain text (Alt style. However, in order to cross-reference </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0;margin-top:0;width:7in;height:282.1pt;z-index:251657216;mso-wrap-distance-top:20pt;mso-wrap-distance-bottom:20pt;mso-position-horizontal:left;mso-position-vertical:top;mso-position-vertical-relative:margin" coordorigin="1080,1439" coordsize="1012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">
                <v:group id="Canvas 24" o:spid="_x0000_s1027" style="position:absolute;left:1080;top:1439;width:10121;height:2885" coordorigin="2448,527" coordsize="15758,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rect id="AutoShape 25" o:spid="_x0000_s1028" style="position:absolute;left:2448;top:527;width:15758;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o:lock v:ext="edit" aspectratio="t" text="t"/>
                  </v:rect>
                  <v:line id="Line 26" o:spid="_x0000_s1029" style="position:absolute;flip:y;visibility:visible;mso-wrap-style:square" from="2448,527" to="18080,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27" o:spid="_x0000_s1030" style="position:absolute;visibility:visible;mso-wrap-style:square" from="2574,527" to="18206,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shapetype id="_x0000_t202" coordsize="21600,21600" o:spt="202" path="m,l,21600r21600,l21600,xe">
                  <v:stroke joinstyle="miter"/>
                  <v:path gradientshapeok="t" o:connecttype="rect"/>
                </v:shapetype>
                <v:shape id="Text Box 28" o:spid="_x0000_s1031" type="#_x0000_t202" style="position:absolute;left:1080;top:4371;width:10121;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72026F" w:rsidRPr="004F0479" w:rsidRDefault="0072026F" w:rsidP="005C74FE">
                        <w:pPr>
                          <w:pStyle w:val="SIGPLANFigurecaption"/>
                          <w:pBdr>
                            <w:top w:val="single" w:sz="4" w:space="1" w:color="auto"/>
                          </w:pBdr>
                        </w:pPr>
                        <w:bookmarkStart w:id="4" w:name="_Ref151555342"/>
                        <w:bookmarkStart w:id="5" w:name="_Ref154328964"/>
                        <w:r w:rsidRPr="00275D42">
                          <w:rPr>
                            <w:b/>
                          </w:rPr>
                          <w:t>Figure</w:t>
                        </w:r>
                        <w:bookmarkEnd w:id="4"/>
                        <w:r w:rsidRPr="00275D42">
                          <w:rPr>
                            <w:b/>
                          </w:rPr>
                          <w:t xml:space="preserve"> </w:t>
                        </w:r>
                        <w:r w:rsidRPr="00275D42">
                          <w:rPr>
                            <w:b/>
                          </w:rPr>
                          <w:fldChar w:fldCharType="begin"/>
                        </w:r>
                        <w:r w:rsidRPr="00275D42">
                          <w:rPr>
                            <w:b/>
                          </w:rPr>
                          <w:instrText xml:space="preserve"> SEQ SIGPLAN_Figure \* ARABIC</w:instrText>
                        </w:r>
                        <w:r>
                          <w:rPr>
                            <w:b/>
                          </w:rPr>
                          <w:instrText xml:space="preserve"> </w:instrText>
                        </w:r>
                        <w:r w:rsidRPr="00275D42">
                          <w:rPr>
                            <w:b/>
                          </w:rPr>
                          <w:fldChar w:fldCharType="separate"/>
                        </w:r>
                        <w:r>
                          <w:rPr>
                            <w:b/>
                            <w:noProof/>
                          </w:rPr>
                          <w:t>1</w:t>
                        </w:r>
                        <w:r w:rsidRPr="00275D42">
                          <w:rPr>
                            <w:b/>
                          </w:rPr>
                          <w:fldChar w:fldCharType="end"/>
                        </w:r>
                        <w:bookmarkEnd w:id="5"/>
                        <w:r w:rsidRPr="00275D42">
                          <w:rPr>
                            <w:b/>
                          </w:rPr>
                          <w:t>.</w:t>
                        </w:r>
                        <w:r w:rsidRPr="00275D42">
                          <w:rPr>
                            <w:b/>
                          </w:rPr>
                          <w:t> </w:t>
                        </w:r>
                        <w:r>
                          <w:t xml:space="preserve">This figure caption is formatted with the </w:t>
                        </w:r>
                        <w:r w:rsidRPr="0046553B">
                          <w:t>«SIGPLAN Figure caption»</w:t>
                        </w:r>
                        <w:r>
                          <w:t xml:space="preserve"> paragraph style. The label “</w:t>
                        </w:r>
                        <w:r w:rsidRPr="000F0333">
                          <w:fldChar w:fldCharType="begin"/>
                        </w:r>
                        <w:r w:rsidRPr="000F0333">
                          <w:instrText xml:space="preserve"> REF _Ref154328964 \h \* MERGEFORMAT </w:instrText>
                        </w:r>
                        <w:r w:rsidRPr="000F0333">
                          <w:fldChar w:fldCharType="separate"/>
                        </w:r>
                        <w:r w:rsidRPr="004A35F8">
                          <w:t>Figure 1</w:t>
                        </w:r>
                        <w:r w:rsidRPr="000F0333">
                          <w:fldChar w:fldCharType="end"/>
                        </w:r>
                        <w:r>
                          <w:t xml:space="preserve">” has been inserted by selecting </w:t>
                        </w:r>
                        <w:r w:rsidRPr="00A7681E">
                          <w:rPr>
                            <w:rStyle w:val="SIGPLANComputer"/>
                          </w:rPr>
                          <w:t>Insert &gt; AutoText &gt; SIGPLAN Figure</w:t>
                        </w:r>
                        <w:r>
                          <w:t xml:space="preserve"> from the menu (which also inserts the period and the obligat</w:t>
                        </w:r>
                        <w:r>
                          <w:t>o</w:t>
                        </w:r>
                        <w:r>
                          <w:t>ry trailing en space). The label can be cross referenced from the main text using Word’s cross referencing facility, i.e. by s</w:t>
                        </w:r>
                        <w:r>
                          <w:t>e</w:t>
                        </w:r>
                        <w:r>
                          <w:t>lec</w:t>
                        </w:r>
                        <w:r>
                          <w:t>t</w:t>
                        </w:r>
                        <w:r>
                          <w:t xml:space="preserve">ing </w:t>
                        </w:r>
                        <w:r w:rsidRPr="000F0333">
                          <w:rPr>
                            <w:rStyle w:val="SIGPLANComputer"/>
                          </w:rPr>
                          <w:t>Insert &gt; Reference &gt; Cross Reference</w:t>
                        </w:r>
                        <w:r>
                          <w:t xml:space="preserve"> and then </w:t>
                        </w:r>
                        <w:r w:rsidRPr="000F0333">
                          <w:rPr>
                            <w:rStyle w:val="SIGPLANComputer"/>
                          </w:rPr>
                          <w:t>SIGPLAN Figure</w:t>
                        </w:r>
                        <w:r>
                          <w:t xml:space="preserve"> as the category. Cross references usually adopt the style of the source in Word, so you have to reformat it, e.g. by selecting the cross reference and pressing </w:t>
                        </w:r>
                        <w:r w:rsidRPr="000F0333">
                          <w:rPr>
                            <w:rStyle w:val="SIGPLANComputer"/>
                          </w:rPr>
                          <w:t>Ctrl + Space</w:t>
                        </w:r>
                        <w:r>
                          <w:t xml:space="preserve">, and by adding the </w:t>
                        </w:r>
                        <w:r w:rsidRPr="00F07DE1">
                          <w:rPr>
                            <w:rStyle w:val="SIGPLANComputer"/>
                          </w:rPr>
                          <w:t>\* MERGEFORMAT</w:t>
                        </w:r>
                        <w:r>
                          <w:t xml:space="preserve"> switch to the corresponding field expression (as in </w:t>
                        </w:r>
                        <w:r w:rsidRPr="00F07DE1">
                          <w:rPr>
                            <w:rStyle w:val="SIGPLANComputer"/>
                          </w:rPr>
                          <w:t>{ REF _Ref154328964 \h \* MERGEFORMAT }</w:t>
                        </w:r>
                        <w:r>
                          <w:t>). You can have the latter done automatically by executing the Finishing Touches macro. Note that the caption was grouped with the figure pane (so Word keeps them together), and the group’s properties were set to make it appear at top left of text area, with distance to text 20 points above/below (Word actually applies this space depending on where the figure is placed). The whole thing is anchored, so it moves from page to page with the paragraph containing the anchor. However, you can drag the anchor to whichever paragraph (and thus page) you want. There may be better ways to do figures in Word, but u</w:t>
                        </w:r>
                        <w:r>
                          <w:t>n</w:t>
                        </w:r>
                        <w:r>
                          <w:t>fortunately I don’t know them.</w:t>
                        </w:r>
                        <w:r>
                          <w:rPr>
                            <w:vanish/>
                          </w:rPr>
                          <w:t xml:space="preserve"> in the references section at the end of this paper d be thnces with plain text (Alt style. However, in order to cross-reference in the references section at the end of this paper d be thnces with plain text (Alt style. However, in order to cross-reference </w:t>
                        </w:r>
                      </w:p>
                    </w:txbxContent>
                  </v:textbox>
                </v:shape>
                <w10:wrap type="square" anchory="margin"/>
              </v:group>
            </w:pict>
          </mc:Fallback>
        </mc:AlternateContent>
      </w:r>
      <w:r w:rsidR="005C74FE">
        <w:t>Figures</w:t>
      </w:r>
    </w:p>
    <w:p w:rsidR="005C74FE" w:rsidRDefault="005C74FE" w:rsidP="005C74FE">
      <w:pPr>
        <w:pStyle w:val="SIGPLANParagraph1"/>
      </w:pPr>
      <w:r>
        <w:t xml:space="preserve">Figures should be </w:t>
      </w:r>
      <w:r w:rsidRPr="00792CE6">
        <w:t>placed</w:t>
      </w:r>
      <w:r>
        <w:t xml:space="preserve"> at top or bottom of page and can span one (240 points wide) or both columns (504 points wide). The latter implies that the caption must be placed in a text field. Use the </w:t>
      </w:r>
      <w:r w:rsidRPr="0046553B">
        <w:t>«SIGPLAN Figure caption»</w:t>
      </w:r>
      <w:r>
        <w:t xml:space="preserve"> paragraph style to format the caption, and set ‘Figure n.’ (including the period) in boldface. Insert an en space behind the per</w:t>
      </w:r>
      <w:r>
        <w:t>i</w:t>
      </w:r>
      <w:r>
        <w:t>od. As with paragraph and subparagraph headings above, you can have the caption inserted automatically by selec</w:t>
      </w:r>
      <w:r>
        <w:t>t</w:t>
      </w:r>
      <w:r>
        <w:t xml:space="preserve">ing </w:t>
      </w:r>
      <w:r w:rsidRPr="004D33D9">
        <w:rPr>
          <w:rStyle w:val="SIGPLANComputer"/>
        </w:rPr>
        <w:t xml:space="preserve">Insert &gt; AutoText &gt; SIGPLAN </w:t>
      </w:r>
      <w:r>
        <w:rPr>
          <w:rStyle w:val="SIGPLANComputer"/>
        </w:rPr>
        <w:t>Figure</w:t>
      </w:r>
      <w:r>
        <w:t xml:space="preserve">. Note that you can group the figure and the text field containing the caption to keep them together. If you don’t know how to do this, try to use </w:t>
      </w:r>
      <w:r w:rsidRPr="000F0333">
        <w:fldChar w:fldCharType="begin"/>
      </w:r>
      <w:r w:rsidRPr="000F0333">
        <w:instrText xml:space="preserve"> REF _Ref154328964 \h \* MERGEFORMAT </w:instrText>
      </w:r>
      <w:r w:rsidRPr="000F0333">
        <w:fldChar w:fldCharType="separate"/>
      </w:r>
      <w:r w:rsidR="004A35F8" w:rsidRPr="004A35F8">
        <w:t>Figure 1</w:t>
      </w:r>
      <w:r w:rsidRPr="000F0333">
        <w:fldChar w:fldCharType="end"/>
      </w:r>
      <w:r>
        <w:t xml:space="preserve"> as an example.</w:t>
      </w:r>
    </w:p>
    <w:p w:rsidR="005C74FE" w:rsidRDefault="005C74FE" w:rsidP="005C74FE">
      <w:pPr>
        <w:pStyle w:val="SIGPLANParagraph"/>
      </w:pPr>
      <w:r>
        <w:t xml:space="preserve">A one-line caption should be centered (as that of </w:t>
      </w:r>
      <w:r w:rsidRPr="000A0BF1">
        <w:fldChar w:fldCharType="begin"/>
      </w:r>
      <w:r w:rsidRPr="000A0BF1">
        <w:instrText xml:space="preserve"> REF _Ref156787817 \h \* MERGEFORMAT </w:instrText>
      </w:r>
      <w:r w:rsidRPr="000A0BF1">
        <w:fldChar w:fldCharType="separate"/>
      </w:r>
      <w:r w:rsidR="004A35F8" w:rsidRPr="004A35F8">
        <w:t xml:space="preserve">Figure </w:t>
      </w:r>
      <w:r w:rsidR="004A35F8">
        <w:rPr>
          <w:bCs/>
          <w:noProof/>
        </w:rPr>
        <w:t>Error! Bookmark not defined.</w:t>
      </w:r>
      <w:r w:rsidRPr="000A0BF1">
        <w:fldChar w:fldCharType="end"/>
      </w:r>
      <w:r>
        <w:t>), two or more lines ragged right (</w:t>
      </w:r>
      <w:r w:rsidRPr="000F0333">
        <w:fldChar w:fldCharType="begin"/>
      </w:r>
      <w:r w:rsidRPr="000F0333">
        <w:instrText xml:space="preserve"> REF _Ref154328964 \h \* MERGEFORMAT </w:instrText>
      </w:r>
      <w:r w:rsidRPr="000F0333">
        <w:fldChar w:fldCharType="separate"/>
      </w:r>
      <w:r w:rsidR="004A35F8" w:rsidRPr="004A35F8">
        <w:t>Figure 1</w:t>
      </w:r>
      <w:r w:rsidRPr="000F0333">
        <w:fldChar w:fldCharType="end"/>
      </w:r>
      <w:r>
        <w:t>). You can use the Finishing Touches macro to have this done automatically. Figures should have a ho</w:t>
      </w:r>
      <w:r>
        <w:t>r</w:t>
      </w:r>
      <w:r>
        <w:t xml:space="preserve">izontal ruler above and below; the ones below in </w:t>
      </w:r>
      <w:r w:rsidRPr="00CD4661">
        <w:fldChar w:fldCharType="begin"/>
      </w:r>
      <w:r w:rsidRPr="00CD4661">
        <w:instrText xml:space="preserve"> REF _Ref154328964 \h \* MERGEFORMAT </w:instrText>
      </w:r>
      <w:r w:rsidRPr="00CD4661">
        <w:fldChar w:fldCharType="separate"/>
      </w:r>
      <w:r w:rsidR="004A35F8" w:rsidRPr="004A35F8">
        <w:t>Figure 1</w:t>
      </w:r>
      <w:r w:rsidRPr="00CD4661">
        <w:fldChar w:fldCharType="end"/>
      </w:r>
      <w:r>
        <w:t xml:space="preserve"> and </w:t>
      </w:r>
      <w:r w:rsidRPr="000A0BF1">
        <w:fldChar w:fldCharType="begin"/>
      </w:r>
      <w:r w:rsidRPr="000A0BF1">
        <w:instrText xml:space="preserve"> REF _Ref156787817 \h \* MERGEFORMAT </w:instrText>
      </w:r>
      <w:r w:rsidRPr="000A0BF1">
        <w:fldChar w:fldCharType="separate"/>
      </w:r>
      <w:r w:rsidR="004A35F8" w:rsidRPr="004A35F8">
        <w:t xml:space="preserve">Figure </w:t>
      </w:r>
      <w:r w:rsidR="004A35F8">
        <w:rPr>
          <w:bCs/>
          <w:noProof/>
        </w:rPr>
        <w:t>Error! Bookmark not defined.</w:t>
      </w:r>
      <w:r w:rsidRPr="000A0BF1">
        <w:fldChar w:fldCharType="end"/>
      </w:r>
      <w:r>
        <w:t xml:space="preserve"> are part of the caption; the ones above (which are missing in this te</w:t>
      </w:r>
      <w:r>
        <w:t>m</w:t>
      </w:r>
      <w:r>
        <w:t>plate) must be inserted manually. Unfortunately, I found no re</w:t>
      </w:r>
      <w:r>
        <w:t>c</w:t>
      </w:r>
      <w:r>
        <w:t>ommendable way to do so.</w:t>
      </w:r>
    </w:p>
    <w:p w:rsidR="005C74FE" w:rsidRDefault="008D7A93" w:rsidP="005C74FE">
      <w:pPr>
        <w:pStyle w:val="SIGPLANSectionheading"/>
      </w:pPr>
      <w:r>
        <w:rPr>
          <w:noProof/>
        </w:rPr>
        <mc:AlternateContent>
          <mc:Choice Requires="wpg">
            <w:drawing>
              <wp:anchor distT="254000" distB="254000" distL="114300" distR="114300" simplePos="0" relativeHeight="251658240" behindDoc="0" locked="0" layoutInCell="1" allowOverlap="1" wp14:anchorId="695AA355" wp14:editId="5538E325">
                <wp:simplePos x="0" y="0"/>
                <wp:positionH relativeFrom="column">
                  <wp:align>left</wp:align>
                </wp:positionH>
                <wp:positionV relativeFrom="margin">
                  <wp:align>bottom</wp:align>
                </wp:positionV>
                <wp:extent cx="3048000" cy="1795780"/>
                <wp:effectExtent l="0" t="0" r="0" b="0"/>
                <wp:wrapSquare wrapText="bothSides"/>
                <wp:docPr id="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795780"/>
                          <a:chOff x="1080" y="1439"/>
                          <a:chExt cx="10121" cy="3598"/>
                        </a:xfrm>
                      </wpg:grpSpPr>
                      <wpg:grpSp>
                        <wpg:cNvPr id="4" name="Canvas 30"/>
                        <wpg:cNvGrpSpPr>
                          <a:grpSpLocks noChangeAspect="1"/>
                        </wpg:cNvGrpSpPr>
                        <wpg:grpSpPr bwMode="auto">
                          <a:xfrm>
                            <a:off x="1080" y="1439"/>
                            <a:ext cx="10121" cy="2885"/>
                            <a:chOff x="2448" y="527"/>
                            <a:chExt cx="15758" cy="4379"/>
                          </a:xfrm>
                        </wpg:grpSpPr>
                        <wps:wsp>
                          <wps:cNvPr id="5" name="AutoShape 31"/>
                          <wps:cNvSpPr>
                            <a:spLocks noChangeAspect="1" noChangeArrowheads="1" noTextEdit="1"/>
                          </wps:cNvSpPr>
                          <wps:spPr bwMode="auto">
                            <a:xfrm>
                              <a:off x="2448" y="527"/>
                              <a:ext cx="15758" cy="43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2"/>
                          <wps:cNvCnPr/>
                          <wps:spPr bwMode="auto">
                            <a:xfrm flipV="1">
                              <a:off x="2448" y="527"/>
                              <a:ext cx="15632" cy="4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3"/>
                          <wps:cNvCnPr/>
                          <wps:spPr bwMode="auto">
                            <a:xfrm>
                              <a:off x="2574" y="527"/>
                              <a:ext cx="15632" cy="4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Text Box 34"/>
                        <wps:cNvSpPr txBox="1">
                          <a:spLocks noChangeArrowheads="1"/>
                        </wps:cNvSpPr>
                        <wps:spPr bwMode="auto">
                          <a:xfrm>
                            <a:off x="1080" y="4365"/>
                            <a:ext cx="10121" cy="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026F" w:rsidRPr="004F0479" w:rsidRDefault="0072026F" w:rsidP="005C74FE">
                              <w:pPr>
                                <w:pStyle w:val="SIGPLANFigurecaption"/>
                                <w:pBdr>
                                  <w:top w:val="single" w:sz="4" w:space="1" w:color="auto"/>
                                </w:pBdr>
                                <w:jc w:val="center"/>
                              </w:pPr>
                              <w:bookmarkStart w:id="6" w:name="_Ref156787817"/>
                              <w:r w:rsidRPr="00275D42">
                                <w:rPr>
                                  <w:b/>
                                </w:rPr>
                                <w:t xml:space="preserve">Figure </w:t>
                              </w:r>
                              <w:r w:rsidRPr="00275D42">
                                <w:rPr>
                                  <w:b/>
                                </w:rPr>
                                <w:fldChar w:fldCharType="begin"/>
                              </w:r>
                              <w:r w:rsidRPr="00275D42">
                                <w:rPr>
                                  <w:b/>
                                </w:rPr>
                                <w:instrText xml:space="preserve"> SEQ SIGPLAN_Figure \* ARABIC</w:instrText>
                              </w:r>
                              <w:r>
                                <w:rPr>
                                  <w:b/>
                                </w:rPr>
                                <w:instrText xml:space="preserve"> 2</w:instrText>
                              </w:r>
                              <w:r>
                                <w:rPr>
                                  <w:b/>
                                  <w:noProof/>
                                </w:rPr>
                                <w:instrText>2</w:instrText>
                              </w:r>
                              <w:r w:rsidRPr="00275D42">
                                <w:rPr>
                                  <w:b/>
                                </w:rPr>
                                <w:fldChar w:fldCharType="separate"/>
                              </w:r>
                              <w:r>
                                <w:rPr>
                                  <w:bCs/>
                                  <w:noProof/>
                                </w:rPr>
                                <w:t>Error! Bookmark not defined.</w:t>
                              </w:r>
                              <w:r w:rsidRPr="00275D42">
                                <w:rPr>
                                  <w:b/>
                                </w:rPr>
                                <w:fldChar w:fldCharType="end"/>
                              </w:r>
                              <w:bookmarkEnd w:id="6"/>
                              <w:r w:rsidRPr="00275D42">
                                <w:rPr>
                                  <w:b/>
                                </w:rPr>
                                <w:t>.</w:t>
                              </w:r>
                              <w:r w:rsidRPr="00275D42">
                                <w:rPr>
                                  <w:b/>
                                </w:rPr>
                                <w:t> </w:t>
                              </w:r>
                              <w:r>
                                <w:t>This figure spans one column.</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9" o:spid="_x0000_s1032" style="position:absolute;left:0;text-align:left;margin-left:0;margin-top:0;width:240pt;height:141.4pt;z-index:251658240;mso-wrap-distance-top:20pt;mso-wrap-distance-bottom:20pt;mso-position-horizontal:left;mso-position-vertical:bottom;mso-position-vertical-relative:margin" coordorigin="1080,1439" coordsize="10121,3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">
                <v:group id="Canvas 30" o:spid="_x0000_s1033" style="position:absolute;left:1080;top:1439;width:10121;height:2885" coordorigin="2448,527" coordsize="15758,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rect id="AutoShape 31" o:spid="_x0000_s1034" style="position:absolute;left:2448;top:527;width:15758;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line id="Line 32" o:spid="_x0000_s1035" style="position:absolute;flip:y;visibility:visible;mso-wrap-style:square" from="2448,527" to="18080,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33" o:spid="_x0000_s1036" style="position:absolute;visibility:visible;mso-wrap-style:square" from="2574,527" to="18206,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shape id="Text Box 34" o:spid="_x0000_s1037" type="#_x0000_t202" style="position:absolute;left:1080;top:4365;width:10121;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72026F" w:rsidRPr="004F0479" w:rsidRDefault="0072026F" w:rsidP="005C74FE">
                        <w:pPr>
                          <w:pStyle w:val="SIGPLANFigurecaption"/>
                          <w:pBdr>
                            <w:top w:val="single" w:sz="4" w:space="1" w:color="auto"/>
                          </w:pBdr>
                          <w:jc w:val="center"/>
                        </w:pPr>
                        <w:bookmarkStart w:id="7" w:name="_Ref156787817"/>
                        <w:r w:rsidRPr="00275D42">
                          <w:rPr>
                            <w:b/>
                          </w:rPr>
                          <w:t xml:space="preserve">Figure </w:t>
                        </w:r>
                        <w:r w:rsidRPr="00275D42">
                          <w:rPr>
                            <w:b/>
                          </w:rPr>
                          <w:fldChar w:fldCharType="begin"/>
                        </w:r>
                        <w:r w:rsidRPr="00275D42">
                          <w:rPr>
                            <w:b/>
                          </w:rPr>
                          <w:instrText xml:space="preserve"> SEQ SIGPLAN_Figure \* ARABIC</w:instrText>
                        </w:r>
                        <w:r>
                          <w:rPr>
                            <w:b/>
                          </w:rPr>
                          <w:instrText xml:space="preserve"> 2</w:instrText>
                        </w:r>
                        <w:r>
                          <w:rPr>
                            <w:b/>
                            <w:noProof/>
                          </w:rPr>
                          <w:instrText>2</w:instrText>
                        </w:r>
                        <w:r w:rsidRPr="00275D42">
                          <w:rPr>
                            <w:b/>
                          </w:rPr>
                          <w:fldChar w:fldCharType="separate"/>
                        </w:r>
                        <w:r>
                          <w:rPr>
                            <w:bCs/>
                            <w:noProof/>
                          </w:rPr>
                          <w:t>Error! Bookmark not defined.</w:t>
                        </w:r>
                        <w:r w:rsidRPr="00275D42">
                          <w:rPr>
                            <w:b/>
                          </w:rPr>
                          <w:fldChar w:fldCharType="end"/>
                        </w:r>
                        <w:bookmarkEnd w:id="7"/>
                        <w:r w:rsidRPr="00275D42">
                          <w:rPr>
                            <w:b/>
                          </w:rPr>
                          <w:t>.</w:t>
                        </w:r>
                        <w:r w:rsidRPr="00275D42">
                          <w:rPr>
                            <w:b/>
                          </w:rPr>
                          <w:t> </w:t>
                        </w:r>
                        <w:r>
                          <w:t>This figure spans one column.</w:t>
                        </w:r>
                      </w:p>
                    </w:txbxContent>
                  </v:textbox>
                </v:shape>
                <w10:wrap type="square" anchory="margin"/>
              </v:group>
            </w:pict>
          </mc:Fallback>
        </mc:AlternateContent>
      </w:r>
      <w:r w:rsidR="005C74FE">
        <w:t>Math Displays</w:t>
      </w:r>
    </w:p>
    <w:p w:rsidR="005C74FE" w:rsidRDefault="005C74FE" w:rsidP="005C74FE">
      <w:pPr>
        <w:pStyle w:val="SIGPLANParagraph1"/>
      </w:pPr>
      <w:r>
        <w:t xml:space="preserve">There are two recommended ways to insert equations. One is to use a paragraph formatted with the </w:t>
      </w:r>
      <w:r w:rsidRPr="0046553B">
        <w:t>«SIGPLAN Equ</w:t>
      </w:r>
      <w:r w:rsidRPr="0046553B">
        <w:t>a</w:t>
      </w:r>
      <w:r w:rsidRPr="0046553B">
        <w:t>tion»</w:t>
      </w:r>
      <w:r>
        <w:t xml:space="preserve"> paragraph style, as in</w:t>
      </w:r>
    </w:p>
    <w:p w:rsidR="005C74FE" w:rsidRDefault="005C74FE" w:rsidP="005C74FE">
      <w:pPr>
        <w:pStyle w:val="SIGPLANEquation"/>
      </w:pPr>
      <w:r>
        <w:t>equation</w:t>
      </w:r>
    </w:p>
    <w:p w:rsidR="005C74FE" w:rsidRPr="00D13D8B" w:rsidRDefault="005C74FE" w:rsidP="005C74FE">
      <w:pPr>
        <w:pStyle w:val="SIGPLANParagraph1"/>
      </w:pPr>
      <w:r>
        <w:t>If you want to add an equation number as in</w:t>
      </w:r>
    </w:p>
    <w:p w:rsidR="005C74FE" w:rsidRDefault="005C74FE" w:rsidP="005C74FE">
      <w:pPr>
        <w:pStyle w:val="SIGPLANEquation"/>
      </w:pPr>
      <w:r>
        <w:tab/>
        <w:t>equation</w:t>
      </w:r>
      <w:r>
        <w:tab/>
      </w:r>
      <w:bookmarkStart w:id="8" w:name="_Ref154326298"/>
      <w:r w:rsidRPr="006B284C">
        <w:t>(</w:t>
      </w:r>
      <w:fldSimple w:instr=" SEQ SIGPLAN_Equation\* ARABIC ">
        <w:r w:rsidR="004A35F8">
          <w:rPr>
            <w:noProof/>
          </w:rPr>
          <w:t>1</w:t>
        </w:r>
      </w:fldSimple>
      <w:r w:rsidRPr="006B284C">
        <w:t>)</w:t>
      </w:r>
      <w:bookmarkEnd w:id="8"/>
    </w:p>
    <w:p w:rsidR="005C74FE" w:rsidRDefault="005C74FE" w:rsidP="005C74FE">
      <w:pPr>
        <w:pStyle w:val="SIGPLANParagraph1"/>
      </w:pPr>
      <w:r>
        <w:t xml:space="preserve">insert a tab before and after the equation, and insert the </w:t>
      </w:r>
      <w:r w:rsidRPr="00F07DE1">
        <w:rPr>
          <w:rStyle w:val="SIGPLANComputer"/>
        </w:rPr>
        <w:t>SIGPLAN Equation</w:t>
      </w:r>
      <w:r>
        <w:t xml:space="preserve"> AutoText from the </w:t>
      </w:r>
      <w:r w:rsidRPr="00FE417A">
        <w:rPr>
          <w:rStyle w:val="SIGPLANComputer"/>
        </w:rPr>
        <w:t>Insert &gt; AutoText</w:t>
      </w:r>
      <w:r>
        <w:t xml:space="preserve"> menu.</w:t>
      </w:r>
    </w:p>
    <w:p w:rsidR="005C74FE" w:rsidRPr="00D86495" w:rsidRDefault="005C74FE" w:rsidP="005C74FE">
      <w:pPr>
        <w:pStyle w:val="SIGPLANParagraph"/>
      </w:pPr>
      <w:r>
        <w:t>The other is to enter equations in a 1 row 2 column t</w:t>
      </w:r>
      <w:r>
        <w:t>a</w:t>
      </w:r>
      <w:r>
        <w:t>ble, with an (optional) right-aligned sequence number (i</w:t>
      </w:r>
      <w:r>
        <w:t>n</w:t>
      </w:r>
      <w:r>
        <w:t>serted as above) in the right column. Note that tabs don’t work within tables; therefore, the equation is always ce</w:t>
      </w:r>
      <w:r>
        <w:t>n</w:t>
      </w:r>
      <w:r>
        <w:t>tered in the table’s first column, which may not be what you want.</w:t>
      </w:r>
    </w:p>
    <w:tbl>
      <w:tblPr>
        <w:tblW w:w="5000" w:type="pct"/>
        <w:tblCellMar>
          <w:left w:w="0" w:type="dxa"/>
          <w:right w:w="0" w:type="dxa"/>
        </w:tblCellMar>
        <w:tblLook w:val="0000" w:firstRow="0" w:lastRow="0" w:firstColumn="0" w:lastColumn="0" w:noHBand="0" w:noVBand="0"/>
      </w:tblPr>
      <w:tblGrid>
        <w:gridCol w:w="4386"/>
        <w:gridCol w:w="414"/>
      </w:tblGrid>
      <w:tr w:rsidR="005C74FE">
        <w:trPr>
          <w:cantSplit/>
        </w:trPr>
        <w:tc>
          <w:tcPr>
            <w:tcW w:w="4569" w:type="pct"/>
          </w:tcPr>
          <w:p w:rsidR="005C74FE" w:rsidRDefault="005C74FE" w:rsidP="005C74FE">
            <w:pPr>
              <w:pStyle w:val="SIGPLANEquation"/>
            </w:pPr>
            <w:r>
              <w:lastRenderedPageBreak/>
              <w:t>equation 1</w:t>
            </w:r>
            <w:r>
              <w:br/>
              <w:t>equation 2</w:t>
            </w:r>
          </w:p>
        </w:tc>
        <w:tc>
          <w:tcPr>
            <w:tcW w:w="431" w:type="pct"/>
            <w:vAlign w:val="center"/>
          </w:tcPr>
          <w:p w:rsidR="005C74FE" w:rsidRPr="006B284C" w:rsidRDefault="005C74FE" w:rsidP="005C74FE">
            <w:pPr>
              <w:pStyle w:val="SIGPLANEquationnumber"/>
            </w:pPr>
            <w:r w:rsidRPr="006B284C">
              <w:t>(</w:t>
            </w:r>
            <w:fldSimple w:instr=" SEQ SIGPLAN_Equation\* ARABIC ">
              <w:r w:rsidR="004A35F8">
                <w:rPr>
                  <w:noProof/>
                </w:rPr>
                <w:t>2</w:t>
              </w:r>
            </w:fldSimple>
            <w:r w:rsidRPr="006B284C">
              <w:t>)</w:t>
            </w:r>
          </w:p>
        </w:tc>
      </w:tr>
    </w:tbl>
    <w:p w:rsidR="005C74FE" w:rsidRDefault="005C74FE" w:rsidP="005C74FE">
      <w:pPr>
        <w:pStyle w:val="SIGPLANParagraph1"/>
      </w:pPr>
      <w:r>
        <w:t>You can have multiple lines within each table row; the equation sequence number is then centered vertically (which is probably the only true advantage of using the table). Note that Word ignores the “no space between par</w:t>
      </w:r>
      <w:r>
        <w:t>a</w:t>
      </w:r>
      <w:r>
        <w:t xml:space="preserve">graphs of same style” setting within tables, so you might prefer to insert a hard line break (by pressing </w:t>
      </w:r>
      <w:r w:rsidRPr="00FE417A">
        <w:rPr>
          <w:rStyle w:val="SIGPLANComputer"/>
        </w:rPr>
        <w:t>Shift + R</w:t>
      </w:r>
      <w:r w:rsidRPr="00FE417A">
        <w:rPr>
          <w:rStyle w:val="SIGPLANComputer"/>
        </w:rPr>
        <w:t>e</w:t>
      </w:r>
      <w:r w:rsidRPr="00FE417A">
        <w:rPr>
          <w:rStyle w:val="SIGPLANComputer"/>
        </w:rPr>
        <w:t>turn</w:t>
      </w:r>
      <w:r>
        <w:t>) for more than one line.</w:t>
      </w:r>
    </w:p>
    <w:p w:rsidR="005C74FE" w:rsidRDefault="005C74FE" w:rsidP="005C74FE">
      <w:pPr>
        <w:pStyle w:val="SIGPLANParagraph"/>
      </w:pPr>
      <w:r>
        <w:t xml:space="preserve">You can cross reference an equation from the text, as in </w:t>
      </w:r>
      <w:r>
        <w:fldChar w:fldCharType="begin"/>
      </w:r>
      <w:r>
        <w:instrText xml:space="preserve"> REF _Ref154326298 \h </w:instrText>
      </w:r>
      <w:r>
        <w:fldChar w:fldCharType="separate"/>
      </w:r>
      <w:r w:rsidR="004A35F8" w:rsidRPr="006B284C">
        <w:t>(</w:t>
      </w:r>
      <w:r w:rsidR="004A35F8">
        <w:rPr>
          <w:noProof/>
        </w:rPr>
        <w:t>1</w:t>
      </w:r>
      <w:r w:rsidR="004A35F8" w:rsidRPr="006B284C">
        <w:t>)</w:t>
      </w:r>
      <w:r>
        <w:fldChar w:fldCharType="end"/>
      </w:r>
      <w:r>
        <w:t>, in very much the same way as you can reference a fi</w:t>
      </w:r>
      <w:r>
        <w:t>g</w:t>
      </w:r>
      <w:r>
        <w:t>ure, simply by using Word’s cross referencing facility (</w:t>
      </w:r>
      <w:r w:rsidRPr="00DF2B39">
        <w:rPr>
          <w:rStyle w:val="SIGPLANComputer"/>
        </w:rPr>
        <w:t>I</w:t>
      </w:r>
      <w:r w:rsidRPr="00DF2B39">
        <w:rPr>
          <w:rStyle w:val="SIGPLANComputer"/>
        </w:rPr>
        <w:t>n</w:t>
      </w:r>
      <w:r w:rsidRPr="00DF2B39">
        <w:rPr>
          <w:rStyle w:val="SIGPLANComputer"/>
        </w:rPr>
        <w:t>sert &gt; Reference &gt; Cross Reference &gt; SIGPLAN Equation</w:t>
      </w:r>
      <w:r>
        <w:t>).</w:t>
      </w:r>
    </w:p>
    <w:p w:rsidR="005C74FE" w:rsidRDefault="005C74FE" w:rsidP="005C74FE">
      <w:pPr>
        <w:pStyle w:val="SIGPLANSectionheading"/>
      </w:pPr>
      <w:r>
        <w:t>Enunciations</w:t>
      </w:r>
    </w:p>
    <w:p w:rsidR="005C74FE" w:rsidRDefault="005C74FE" w:rsidP="005C74FE">
      <w:pPr>
        <w:pStyle w:val="SIGPLANParagraph1"/>
      </w:pPr>
      <w:r>
        <w:t xml:space="preserve">Enunciations are paragraphs containing theorems, lemmas, proofs, etc. Use </w:t>
      </w:r>
      <w:r w:rsidRPr="0046553B">
        <w:t>«SIGPLAN Enunciation»</w:t>
      </w:r>
      <w:r>
        <w:t xml:space="preserve"> paragraph style for the paragraph and </w:t>
      </w:r>
      <w:r w:rsidRPr="0046553B">
        <w:t>«SIGPLAN Enunciation caption»</w:t>
      </w:r>
      <w:r>
        <w:t xml:space="preserve"> character style for the caption. Paragraphs following an enunciation need not be indented (i.e., you can use </w:t>
      </w:r>
      <w:r w:rsidRPr="0046553B">
        <w:t>«SI</w:t>
      </w:r>
      <w:r w:rsidRPr="0046553B">
        <w:t>G</w:t>
      </w:r>
      <w:r w:rsidRPr="0046553B">
        <w:t>PLAN Paragraph 1»</w:t>
      </w:r>
      <w:r>
        <w:t xml:space="preserve"> for subsequent paragraphs).</w:t>
      </w:r>
    </w:p>
    <w:p w:rsidR="005C74FE" w:rsidRDefault="005C74FE" w:rsidP="005C74FE">
      <w:pPr>
        <w:pStyle w:val="SIGPLANParagraph"/>
      </w:pPr>
      <w:r>
        <w:t xml:space="preserve">As with figures and equations, Word’s AutoText feature can be used to insert a template naming (and numbering) the enunciation. For this, choose </w:t>
      </w:r>
      <w:r w:rsidRPr="006E2AA1">
        <w:rPr>
          <w:rStyle w:val="SIGPLANComputer"/>
        </w:rPr>
        <w:t>Insert &gt; AutoText</w:t>
      </w:r>
      <w:r>
        <w:t xml:space="preserve"> from the menu and select the corresponding entry. If the current pa</w:t>
      </w:r>
      <w:r>
        <w:t>r</w:t>
      </w:r>
      <w:r>
        <w:t xml:space="preserve">agraph is formatted with the </w:t>
      </w:r>
      <w:r w:rsidRPr="0046553B">
        <w:t>«SIGPLAN Enunciation»</w:t>
      </w:r>
      <w:r>
        <w:t xml:space="preserve"> pa</w:t>
      </w:r>
      <w:r>
        <w:t>r</w:t>
      </w:r>
      <w:r>
        <w:t>agraph style, the applicable AutoText entries are pre-selected.</w:t>
      </w:r>
    </w:p>
    <w:p w:rsidR="005C74FE" w:rsidRPr="008F55F3" w:rsidRDefault="005C74FE" w:rsidP="005C74FE">
      <w:pPr>
        <w:pStyle w:val="SIGPLANParagraph"/>
      </w:pPr>
      <w:r>
        <w:t>Alternatively, you can copy and paste the following pa</w:t>
      </w:r>
      <w:r>
        <w:t>r</w:t>
      </w:r>
      <w:r>
        <w:t>agraphs.</w:t>
      </w:r>
    </w:p>
    <w:p w:rsidR="005C74FE" w:rsidRDefault="005C74FE" w:rsidP="005C74FE">
      <w:pPr>
        <w:pStyle w:val="SIGPLANEnunciation"/>
      </w:pPr>
      <w:r w:rsidRPr="00C8305F">
        <w:rPr>
          <w:rStyle w:val="SIGPLANEnunciationcaption"/>
        </w:rPr>
        <w:t xml:space="preserve">Theorem </w:t>
      </w:r>
      <w:r w:rsidRPr="00C8305F">
        <w:rPr>
          <w:rStyle w:val="SIGPLANEnunciationcaption"/>
        </w:rPr>
        <w:fldChar w:fldCharType="begin"/>
      </w:r>
      <w:r w:rsidRPr="00C8305F">
        <w:rPr>
          <w:rStyle w:val="SIGPLANEnunciationcaption"/>
        </w:rPr>
        <w:instrText xml:space="preserve"> SEQ SIGPLAN_Theorem \* ARABIC </w:instrText>
      </w:r>
      <w:r w:rsidRPr="00C8305F">
        <w:rPr>
          <w:rStyle w:val="SIGPLANEnunciationcaption"/>
        </w:rPr>
        <w:fldChar w:fldCharType="separate"/>
      </w:r>
      <w:r w:rsidR="004A35F8">
        <w:rPr>
          <w:rStyle w:val="SIGPLANEnunciationcaption"/>
          <w:noProof/>
        </w:rPr>
        <w:t>1</w:t>
      </w:r>
      <w:r w:rsidRPr="00C8305F">
        <w:rPr>
          <w:rStyle w:val="SIGPLANEnunciationcaption"/>
        </w:rPr>
        <w:fldChar w:fldCharType="end"/>
      </w:r>
      <w:r>
        <w:t xml:space="preserve"> </w:t>
      </w:r>
      <w:r w:rsidRPr="00AB1D58">
        <w:t>(</w:t>
      </w:r>
      <w:r>
        <w:t>name</w:t>
      </w:r>
      <w:r w:rsidRPr="00AB1D58">
        <w:t>).</w:t>
      </w:r>
      <w:r>
        <w:t> </w:t>
      </w:r>
      <w:r>
        <w:t>One em space must follow the per</w:t>
      </w:r>
      <w:r>
        <w:t>i</w:t>
      </w:r>
      <w:r>
        <w:t xml:space="preserve">od. The name is not set in small caps. The leading text can be inserted using </w:t>
      </w:r>
      <w:r w:rsidRPr="006E2AA1">
        <w:rPr>
          <w:rStyle w:val="SIGPLANComputer"/>
        </w:rPr>
        <w:t>Insert &gt; AutoText &gt; SIGPLAN Theorem</w:t>
      </w:r>
      <w:r>
        <w:t>.</w:t>
      </w:r>
    </w:p>
    <w:p w:rsidR="005C74FE" w:rsidRDefault="005C74FE" w:rsidP="005C74FE">
      <w:pPr>
        <w:pStyle w:val="SIGPLANEnunciation"/>
      </w:pPr>
      <w:r w:rsidRPr="00C8305F">
        <w:rPr>
          <w:rStyle w:val="SIGPLANEnunciationcaption"/>
        </w:rPr>
        <w:t>Proof</w:t>
      </w:r>
      <w:r w:rsidRPr="00AB1D58">
        <w:t>.</w:t>
      </w:r>
      <w:r>
        <w:t> </w:t>
      </w:r>
      <w:r w:rsidRPr="00E73E9B">
        <w:t xml:space="preserve"> </w:t>
      </w:r>
      <w:r>
        <w:t>One em space must follow the period. The lea</w:t>
      </w:r>
      <w:r>
        <w:t>d</w:t>
      </w:r>
      <w:r>
        <w:t xml:space="preserve">ing text can be inserted using </w:t>
      </w:r>
      <w:r w:rsidRPr="006E2AA1">
        <w:rPr>
          <w:rStyle w:val="SIGPLANComputer"/>
        </w:rPr>
        <w:t>Insert &gt; AutoText &gt; SIGPLAN Proof</w:t>
      </w:r>
      <w:r>
        <w:t>.</w:t>
      </w:r>
    </w:p>
    <w:p w:rsidR="005C74FE" w:rsidRDefault="005C74FE" w:rsidP="005C74FE">
      <w:pPr>
        <w:pStyle w:val="SIGPLANEnunciation"/>
      </w:pPr>
      <w:bookmarkStart w:id="9" w:name="_Ref154384719"/>
      <w:r w:rsidRPr="00C8305F">
        <w:rPr>
          <w:rStyle w:val="SIGPLANEnunciationcaption"/>
        </w:rPr>
        <w:t xml:space="preserve">Lemma </w:t>
      </w:r>
      <w:r w:rsidRPr="00C8305F">
        <w:rPr>
          <w:rStyle w:val="SIGPLANEnunciationcaption"/>
        </w:rPr>
        <w:fldChar w:fldCharType="begin"/>
      </w:r>
      <w:r w:rsidRPr="00C8305F">
        <w:rPr>
          <w:rStyle w:val="SIGPLANEnunciationcaption"/>
        </w:rPr>
        <w:instrText xml:space="preserve"> SEQ SIGPLAN_Lemma \* ARABIC </w:instrText>
      </w:r>
      <w:r w:rsidRPr="00C8305F">
        <w:rPr>
          <w:rStyle w:val="SIGPLANEnunciationcaption"/>
        </w:rPr>
        <w:fldChar w:fldCharType="separate"/>
      </w:r>
      <w:r w:rsidR="004A35F8">
        <w:rPr>
          <w:rStyle w:val="SIGPLANEnunciationcaption"/>
          <w:noProof/>
        </w:rPr>
        <w:t>1</w:t>
      </w:r>
      <w:r w:rsidRPr="00C8305F">
        <w:rPr>
          <w:rStyle w:val="SIGPLANEnunciationcaption"/>
        </w:rPr>
        <w:fldChar w:fldCharType="end"/>
      </w:r>
      <w:bookmarkEnd w:id="9"/>
      <w:r>
        <w:t xml:space="preserve"> </w:t>
      </w:r>
      <w:r w:rsidRPr="00AB1D58">
        <w:t>(</w:t>
      </w:r>
      <w:r>
        <w:t>name</w:t>
      </w:r>
      <w:r w:rsidRPr="00AB1D58">
        <w:t>).</w:t>
      </w:r>
      <w:r>
        <w:t> </w:t>
      </w:r>
      <w:r>
        <w:t xml:space="preserve">One em space must follow the period. The name is not set in small caps. The leading text can be inserted using </w:t>
      </w:r>
      <w:r w:rsidRPr="00DF2B39">
        <w:rPr>
          <w:rStyle w:val="SIGPLANComputer"/>
        </w:rPr>
        <w:t>Insert &gt; AutoText &gt; SIGPLAN Lemma</w:t>
      </w:r>
      <w:r>
        <w:t>.</w:t>
      </w:r>
    </w:p>
    <w:p w:rsidR="005C74FE" w:rsidRDefault="005C74FE" w:rsidP="005C74FE">
      <w:pPr>
        <w:pStyle w:val="SIGPLANParagraph1"/>
      </w:pPr>
      <w:r>
        <w:t>Last but not least, you can use (copy and paste) the follo</w:t>
      </w:r>
      <w:r>
        <w:t>w</w:t>
      </w:r>
      <w:r>
        <w:t xml:space="preserve">ing paragraph for creating enunciations, and then right-click on “SIGPLAN Enunciation” and select the kind of the enunciation from the context menu. </w:t>
      </w:r>
    </w:p>
    <w:p w:rsidR="005C74FE" w:rsidRPr="00A7681E" w:rsidRDefault="005C74FE" w:rsidP="005C74FE">
      <w:pPr>
        <w:pStyle w:val="SIGPLANEnunciation"/>
      </w:pPr>
      <w:r>
        <w:fldChar w:fldCharType="begin"/>
      </w:r>
      <w:r>
        <w:instrText xml:space="preserve"> AUTOTEXTLIST   \s "SIGPLAN Enunciation" \t "select type from context menu" \* MERGEFORMAT </w:instrText>
      </w:r>
      <w:r>
        <w:fldChar w:fldCharType="separate"/>
      </w:r>
      <w:r>
        <w:t>SIGPLAN Enunciation</w:t>
      </w:r>
      <w:r>
        <w:fldChar w:fldCharType="end"/>
      </w:r>
    </w:p>
    <w:p w:rsidR="005C74FE" w:rsidRDefault="005C74FE" w:rsidP="005C74FE">
      <w:pPr>
        <w:pStyle w:val="SIGPLANParagraph"/>
      </w:pPr>
      <w:r>
        <w:t>Note that there is excessive space between enunciations in the above example; this can be removed by executing the Finishing Touches macro (</w:t>
      </w:r>
      <w:r w:rsidRPr="00F37178">
        <w:rPr>
          <w:rStyle w:val="SIGPLANComputer"/>
        </w:rPr>
        <w:t>Alt + Ctrl + f</w:t>
      </w:r>
      <w:r>
        <w:t>).</w:t>
      </w:r>
    </w:p>
    <w:p w:rsidR="005C74FE" w:rsidRPr="0011613E" w:rsidRDefault="005C74FE" w:rsidP="005C74FE">
      <w:pPr>
        <w:pStyle w:val="SIGPLANParagraph"/>
      </w:pPr>
      <w:r>
        <w:t xml:space="preserve">To cross reference a numbered enunciation from the text, you can use Word’s cross referencing facility. For this, </w:t>
      </w:r>
      <w:r>
        <w:lastRenderedPageBreak/>
        <w:t xml:space="preserve">you must either add a bookmark manually and reference this, or use the </w:t>
      </w:r>
      <w:r w:rsidRPr="00DF2B39">
        <w:rPr>
          <w:rStyle w:val="SIGPLANComputer"/>
        </w:rPr>
        <w:t xml:space="preserve">Insert &gt; Reference &gt; </w:t>
      </w:r>
      <w:r>
        <w:rPr>
          <w:rStyle w:val="SIGPLANComputer"/>
        </w:rPr>
        <w:t>Cross Reference</w:t>
      </w:r>
      <w:r>
        <w:t xml:space="preserve"> fun</w:t>
      </w:r>
      <w:r>
        <w:t>c</w:t>
      </w:r>
      <w:r>
        <w:t>tion. For the latter option to work, you must have checked the “a</w:t>
      </w:r>
      <w:r w:rsidRPr="00BB3650">
        <w:t>dd</w:t>
      </w:r>
      <w:r>
        <w:t xml:space="preserve"> custom c</w:t>
      </w:r>
      <w:r w:rsidRPr="00BB3650">
        <w:t>aption</w:t>
      </w:r>
      <w:r>
        <w:t xml:space="preserve"> l</w:t>
      </w:r>
      <w:r w:rsidRPr="00BB3650">
        <w:t>abels</w:t>
      </w:r>
      <w:r>
        <w:t xml:space="preserve"> for cross referencing” o</w:t>
      </w:r>
      <w:r>
        <w:t>p</w:t>
      </w:r>
      <w:r>
        <w:t>tion during the creation of a new SIGPLAN document.</w:t>
      </w:r>
    </w:p>
    <w:p w:rsidR="005C74FE" w:rsidRDefault="005C74FE" w:rsidP="005C74FE">
      <w:pPr>
        <w:pStyle w:val="SIGPLANSectionheading"/>
      </w:pPr>
      <w:r>
        <w:t>Lists</w:t>
      </w:r>
    </w:p>
    <w:p w:rsidR="005C74FE" w:rsidRDefault="005C74FE" w:rsidP="005C74FE">
      <w:pPr>
        <w:pStyle w:val="SIGPLANParagraph1"/>
      </w:pPr>
      <w:r>
        <w:t xml:space="preserve">Use the </w:t>
      </w:r>
      <w:r w:rsidRPr="0046553B">
        <w:t>«SIGPLAN List item»</w:t>
      </w:r>
      <w:r>
        <w:t xml:space="preserve"> paragraph style for a par</w:t>
      </w:r>
      <w:r>
        <w:t>a</w:t>
      </w:r>
      <w:r>
        <w:t>graph containing a list item. This gives you the right space before and after the item. Use the</w:t>
      </w:r>
    </w:p>
    <w:p w:rsidR="005C74FE" w:rsidRDefault="005C74FE" w:rsidP="005C74FE">
      <w:pPr>
        <w:pStyle w:val="SIGPLANListitem"/>
        <w:numPr>
          <w:ilvl w:val="0"/>
          <w:numId w:val="20"/>
        </w:numPr>
      </w:pPr>
      <w:r w:rsidRPr="0046553B">
        <w:t>«SIGPLAN List bullet»</w:t>
      </w:r>
      <w:r>
        <w:t xml:space="preserve">, </w:t>
      </w:r>
    </w:p>
    <w:p w:rsidR="005C74FE" w:rsidRDefault="005C74FE" w:rsidP="005C74FE">
      <w:pPr>
        <w:pStyle w:val="SIGPLANListitem"/>
        <w:numPr>
          <w:ilvl w:val="0"/>
          <w:numId w:val="19"/>
        </w:numPr>
      </w:pPr>
      <w:r w:rsidRPr="0046553B">
        <w:t>«SIGPLAN List number»</w:t>
      </w:r>
      <w:r>
        <w:t xml:space="preserve">, or </w:t>
      </w:r>
    </w:p>
    <w:p w:rsidR="005C74FE" w:rsidRDefault="005C74FE" w:rsidP="005C74FE">
      <w:pPr>
        <w:pStyle w:val="SIGPLANListitem"/>
        <w:numPr>
          <w:ilvl w:val="0"/>
          <w:numId w:val="18"/>
        </w:numPr>
      </w:pPr>
      <w:r w:rsidRPr="0046553B">
        <w:t>«SIGPLAN List letter»</w:t>
      </w:r>
      <w:r>
        <w:t xml:space="preserve"> </w:t>
      </w:r>
    </w:p>
    <w:p w:rsidR="005C74FE" w:rsidRPr="002263A4" w:rsidRDefault="005C74FE" w:rsidP="005C74FE">
      <w:pPr>
        <w:pStyle w:val="SIGPLANParagraph1"/>
      </w:pPr>
      <w:r>
        <w:t>list style to select the kind of bullet you want. Finally, use Word’s indentation function to push any item to the desired level. To create mixed lists, i.e., lists with different kinds of bullets on different levels, you have to break up the en</w:t>
      </w:r>
      <w:r>
        <w:t>u</w:t>
      </w:r>
      <w:r>
        <w:t>meration using the context menu on the bullet you want to change. However, be warned: because lists can be inte</w:t>
      </w:r>
      <w:r>
        <w:t>r</w:t>
      </w:r>
      <w:r>
        <w:t>rupted by ordinary text, Word may think of different lists as belonging together, which may lead to rather surprising formatting effects.</w:t>
      </w:r>
    </w:p>
    <w:p w:rsidR="005C74FE" w:rsidRDefault="005C74FE" w:rsidP="005C74FE">
      <w:pPr>
        <w:pStyle w:val="SIGPLANParagraph"/>
      </w:pPr>
      <w:r>
        <w:t xml:space="preserve">If a list item consists of more than one paragraph, use the </w:t>
      </w:r>
      <w:r w:rsidRPr="0046553B">
        <w:t>«SIGPLAN List paragraph»</w:t>
      </w:r>
      <w:r>
        <w:t xml:space="preserve"> paragraph style for all pa</w:t>
      </w:r>
      <w:r>
        <w:t>r</w:t>
      </w:r>
      <w:r>
        <w:t>agraphs without a bullet.</w:t>
      </w:r>
    </w:p>
    <w:p w:rsidR="005C74FE" w:rsidRDefault="005C74FE" w:rsidP="005C74FE">
      <w:pPr>
        <w:pStyle w:val="SIGPLANSectionheading"/>
      </w:pPr>
      <w:r>
        <w:t>Bibliographic References</w:t>
      </w:r>
    </w:p>
    <w:p w:rsidR="005C74FE" w:rsidRDefault="005C74FE" w:rsidP="005C74FE">
      <w:pPr>
        <w:pStyle w:val="SIGPLANParagraph1"/>
      </w:pPr>
      <w:r>
        <w:t xml:space="preserve">Word’s native support for bibliographic references is rather weak. This template therefore adds some support in the form of the SIGPLAN Bibliographic reference manager macro, which you may find useful. It is started by pressing </w:t>
      </w:r>
      <w:r w:rsidRPr="0075253F">
        <w:rPr>
          <w:rStyle w:val="SIGPLANComputer"/>
        </w:rPr>
        <w:t>Alt + Ctrl + b</w:t>
      </w:r>
      <w:r>
        <w:t xml:space="preserve">. To be able to use it, macros must be activated (cf. Footnote </w:t>
      </w:r>
      <w:r>
        <w:fldChar w:fldCharType="begin"/>
      </w:r>
      <w:r>
        <w:instrText xml:space="preserve"> NOTEREF _Ref154369472 \h </w:instrText>
      </w:r>
      <w:r>
        <w:fldChar w:fldCharType="separate"/>
      </w:r>
      <w:r w:rsidR="004A35F8">
        <w:t>1</w:t>
      </w:r>
      <w:r>
        <w:fldChar w:fldCharType="end"/>
      </w:r>
      <w:r>
        <w:t>).</w:t>
      </w:r>
    </w:p>
    <w:p w:rsidR="005C74FE" w:rsidRPr="00432273" w:rsidRDefault="005C74FE" w:rsidP="005C74FE">
      <w:pPr>
        <w:pStyle w:val="SIGPLANParagraph"/>
      </w:pPr>
      <w:r>
        <w:t>The Bibliographic reference manager lets you add aut</w:t>
      </w:r>
      <w:r>
        <w:t>o</w:t>
      </w:r>
      <w:r>
        <w:t xml:space="preserve">matically bookmarked entries to the References section of the document (whose heading must be formatted with the </w:t>
      </w:r>
      <w:r w:rsidRPr="0046553B">
        <w:t>«SIGPLAN References heading»</w:t>
      </w:r>
      <w:r>
        <w:t xml:space="preserve"> style). These entries can be cross referenced from the main text using the manager. Depending on your choice made upon creation of the do</w:t>
      </w:r>
      <w:r>
        <w:t>c</w:t>
      </w:r>
      <w:r>
        <w:t>ument (the template instantiation), the text appearing as the cross reference is either an automatically assigned number (as in [</w:t>
      </w:r>
      <w:r>
        <w:fldChar w:fldCharType="begin"/>
      </w:r>
      <w:r>
        <w:instrText xml:space="preserve"> REF _SIGPLAN_Bibref_unk00 \h </w:instrText>
      </w:r>
      <w:r>
        <w:fldChar w:fldCharType="separate"/>
      </w:r>
      <w:r w:rsidR="004A35F8">
        <w:rPr>
          <w:noProof/>
        </w:rPr>
        <w:t>4</w:t>
      </w:r>
      <w:r>
        <w:fldChar w:fldCharType="end"/>
      </w:r>
      <w:r>
        <w:t>], whose value depends on the position of the entry in the list of references) or a string that you can enter. For the purpose of identification, each bibliographic entry must be given a unique ID, which must not contain spaces or special characters.</w:t>
      </w:r>
    </w:p>
    <w:p w:rsidR="005C74FE" w:rsidRDefault="005C74FE" w:rsidP="005C74FE">
      <w:pPr>
        <w:pStyle w:val="SIGPLANSectionheading"/>
      </w:pPr>
      <w:r>
        <w:t>Copyright Notice</w:t>
      </w:r>
    </w:p>
    <w:p w:rsidR="005C74FE" w:rsidRPr="00E31A40" w:rsidRDefault="005C74FE" w:rsidP="005C74FE">
      <w:pPr>
        <w:pStyle w:val="SIGPLANParagraph1"/>
      </w:pPr>
      <w:r>
        <w:t xml:space="preserve">The copyright notice on page 1 of this template is anchored in the page footer. If you want to change it, you must set Word’s </w:t>
      </w:r>
      <w:r w:rsidRPr="00E31A40">
        <w:rPr>
          <w:rStyle w:val="SIGPLANComputer"/>
        </w:rPr>
        <w:t>View</w:t>
      </w:r>
      <w:r>
        <w:t xml:space="preserve"> to </w:t>
      </w:r>
      <w:r w:rsidRPr="00E31A40">
        <w:rPr>
          <w:rStyle w:val="SIGPLANComputer"/>
        </w:rPr>
        <w:t>Header and Footer</w:t>
      </w:r>
      <w:r>
        <w:t>.</w:t>
      </w:r>
    </w:p>
    <w:p w:rsidR="005C74FE" w:rsidRDefault="005C74FE" w:rsidP="005C74FE">
      <w:pPr>
        <w:pStyle w:val="SIGPLANSectionheading"/>
      </w:pPr>
      <w:r>
        <w:lastRenderedPageBreak/>
        <w:t>Disclaimer</w:t>
      </w:r>
    </w:p>
    <w:p w:rsidR="005C74FE" w:rsidRDefault="005C74FE" w:rsidP="005C74FE">
      <w:pPr>
        <w:pStyle w:val="SIGPLANParagraph1"/>
      </w:pPr>
      <w:r>
        <w:t>This template is still under development. In particular, a</w:t>
      </w:r>
      <w:r>
        <w:t>u</w:t>
      </w:r>
      <w:r>
        <w:t>tomated support for figures (e.g., the horizontal rulers r</w:t>
      </w:r>
      <w:r>
        <w:t>e</w:t>
      </w:r>
      <w:r>
        <w:t>quired in the ACM SIGPLAN proceedings style specification) is still lacking.</w:t>
      </w:r>
    </w:p>
    <w:p w:rsidR="005C74FE" w:rsidRPr="00074837" w:rsidRDefault="005C74FE" w:rsidP="005C74FE">
      <w:pPr>
        <w:pStyle w:val="SIGPLANParagraph"/>
      </w:pPr>
      <w:r>
        <w:t>Send all comments, suggestions for improvements, and especially examples of how to do it better, to the address given in the abstract.</w:t>
      </w:r>
    </w:p>
    <w:p w:rsidR="005C74FE" w:rsidRDefault="005C74FE" w:rsidP="005C74FE">
      <w:pPr>
        <w:pStyle w:val="SIGPLANAcknowledgmentsheading"/>
      </w:pPr>
    </w:p>
    <w:p w:rsidR="005C74FE" w:rsidRDefault="005C74FE" w:rsidP="005C74FE">
      <w:pPr>
        <w:pStyle w:val="SIGPLANParagraph1"/>
      </w:pPr>
      <w:r>
        <w:t xml:space="preserve">The acknowledgments heading is unnumbered. You can use the </w:t>
      </w:r>
      <w:r w:rsidRPr="0046553B">
        <w:t>«SIGPLAN Acknowledgments heading»</w:t>
      </w:r>
      <w:r>
        <w:t xml:space="preserve"> paragraph style for it (which will save you from deciding whether there should be an ‘e’ after the ‘g’). The trailing tab is a</w:t>
      </w:r>
      <w:r>
        <w:t>u</w:t>
      </w:r>
      <w:r>
        <w:t xml:space="preserve">tomatically added and cannot be deleted. Alternatively, you can use the </w:t>
      </w:r>
      <w:r w:rsidRPr="0046553B">
        <w:t>«SIGPLAN Section heading»</w:t>
      </w:r>
      <w:r>
        <w:t xml:space="preserve"> paragraph style and backspace the numbering. This lets you write “A</w:t>
      </w:r>
      <w:r>
        <w:t>c</w:t>
      </w:r>
      <w:r>
        <w:t>knowledgments” any which way you please.</w:t>
      </w:r>
    </w:p>
    <w:p w:rsidR="005C74FE" w:rsidRDefault="005C74FE" w:rsidP="005C74FE">
      <w:pPr>
        <w:pStyle w:val="SIGPLANAppendixheading"/>
        <w:tabs>
          <w:tab w:val="clear" w:pos="0"/>
        </w:tabs>
      </w:pPr>
    </w:p>
    <w:p w:rsidR="005C74FE" w:rsidRPr="00C27AEE" w:rsidRDefault="005C74FE" w:rsidP="005C74FE">
      <w:pPr>
        <w:pStyle w:val="SIGPLANParagraph1"/>
      </w:pPr>
      <w:r>
        <w:t>The appendix, if any, should be placed before the refe</w:t>
      </w:r>
      <w:r>
        <w:t>r</w:t>
      </w:r>
      <w:r>
        <w:t xml:space="preserve">ences. In case you have several and want to number them, you can also use the </w:t>
      </w:r>
      <w:r w:rsidRPr="0046553B">
        <w:t>«SIGPLAN Section heading»</w:t>
      </w:r>
      <w:r>
        <w:t xml:space="preserve"> par</w:t>
      </w:r>
      <w:r>
        <w:t>a</w:t>
      </w:r>
      <w:r>
        <w:t>graph style as described above.</w:t>
      </w:r>
    </w:p>
    <w:p w:rsidR="005C74FE" w:rsidRDefault="005C74FE" w:rsidP="005C74FE">
      <w:pPr>
        <w:pStyle w:val="SIGPLANReferencesheading"/>
      </w:pPr>
    </w:p>
    <w:p w:rsidR="004A35F8" w:rsidRPr="004A35F8" w:rsidRDefault="004A35F8" w:rsidP="004A35F8">
      <w:pPr>
        <w:pStyle w:val="SIGPLANReference"/>
      </w:pPr>
      <w:r>
        <w:t>[</w:t>
      </w:r>
      <w:bookmarkStart w:id="10" w:name="_SIGPLAN_Bibref_3"/>
      <w:r>
        <w:fldChar w:fldCharType="begin"/>
      </w:r>
      <w:r>
        <w:instrText xml:space="preserve"> SEQ "Reference" \* MERGEFORMAT </w:instrText>
      </w:r>
      <w:r>
        <w:fldChar w:fldCharType="separate"/>
      </w:r>
      <w:r>
        <w:rPr>
          <w:noProof/>
        </w:rPr>
        <w:t>1</w:t>
      </w:r>
      <w:r>
        <w:fldChar w:fldCharType="end"/>
      </w:r>
      <w:bookmarkEnd w:id="10"/>
      <w:r>
        <w:t>]</w:t>
      </w:r>
      <w:r>
        <w:tab/>
        <w:t>Ref to person who came up with prescience/science model</w:t>
      </w:r>
    </w:p>
    <w:p w:rsidR="00CE0BDE" w:rsidRPr="00CE0BDE" w:rsidRDefault="00CE0BDE" w:rsidP="00CE0BDE">
      <w:pPr>
        <w:pStyle w:val="SIGPLANReference"/>
      </w:pPr>
      <w:r>
        <w:t>[</w:t>
      </w:r>
      <w:bookmarkStart w:id="11" w:name="_SIGPLAN_Bibref_4"/>
      <w:r>
        <w:fldChar w:fldCharType="begin"/>
      </w:r>
      <w:r>
        <w:instrText xml:space="preserve"> SEQ "Reference" \* MERGEFORMAT </w:instrText>
      </w:r>
      <w:r>
        <w:fldChar w:fldCharType="separate"/>
      </w:r>
      <w:r w:rsidR="004A35F8">
        <w:rPr>
          <w:noProof/>
        </w:rPr>
        <w:t>2</w:t>
      </w:r>
      <w:r>
        <w:fldChar w:fldCharType="end"/>
      </w:r>
      <w:bookmarkEnd w:id="11"/>
      <w:r>
        <w:t>]</w:t>
      </w:r>
      <w:r>
        <w:tab/>
        <w:t>Dreyfus Model</w:t>
      </w:r>
    </w:p>
    <w:p w:rsidR="00CE0BDE" w:rsidRPr="00CE0BDE" w:rsidRDefault="00CE0BDE" w:rsidP="00CE0BDE">
      <w:pPr>
        <w:pStyle w:val="SIGPLANReference"/>
      </w:pPr>
      <w:r>
        <w:t>[</w:t>
      </w:r>
      <w:bookmarkStart w:id="12" w:name="_SIGPLAN_Bibref_2"/>
      <w:r>
        <w:fldChar w:fldCharType="begin"/>
      </w:r>
      <w:r>
        <w:instrText xml:space="preserve"> SEQ "Reference" \* MERGEFORMAT </w:instrText>
      </w:r>
      <w:r>
        <w:fldChar w:fldCharType="separate"/>
      </w:r>
      <w:r w:rsidR="004A35F8">
        <w:rPr>
          <w:noProof/>
        </w:rPr>
        <w:t>3</w:t>
      </w:r>
      <w:r>
        <w:fldChar w:fldCharType="end"/>
      </w:r>
      <w:bookmarkEnd w:id="12"/>
      <w:r>
        <w:t>]</w:t>
      </w:r>
      <w:r>
        <w:tab/>
        <w:t>My presentation at Barcamp 2011</w:t>
      </w:r>
    </w:p>
    <w:p w:rsidR="005C74FE" w:rsidRDefault="005C74FE" w:rsidP="005C74FE">
      <w:pPr>
        <w:pStyle w:val="SIGPLANReference"/>
      </w:pPr>
      <w:r>
        <w:t>[</w:t>
      </w:r>
      <w:bookmarkStart w:id="13" w:name="_SIGPLAN_Bibref_unk00"/>
      <w:r>
        <w:fldChar w:fldCharType="begin"/>
      </w:r>
      <w:r>
        <w:instrText xml:space="preserve"> SEQ "Reference" \* MERGEFORMAT </w:instrText>
      </w:r>
      <w:r>
        <w:fldChar w:fldCharType="separate"/>
      </w:r>
      <w:r w:rsidR="004A35F8">
        <w:rPr>
          <w:noProof/>
        </w:rPr>
        <w:t>4</w:t>
      </w:r>
      <w:r>
        <w:fldChar w:fldCharType="end"/>
      </w:r>
      <w:bookmarkEnd w:id="13"/>
      <w:r>
        <w:t>]</w:t>
      </w:r>
      <w:r>
        <w:tab/>
      </w:r>
      <w:r w:rsidR="00CE0BDE">
        <w:t>GUTSE</w:t>
      </w:r>
      <w:r>
        <w:t>(200</w:t>
      </w:r>
      <w:r w:rsidR="00CE0BDE">
        <w:t>x</w:t>
      </w:r>
      <w:r>
        <w:t>).</w:t>
      </w:r>
    </w:p>
    <w:p w:rsidR="004A35F8" w:rsidRDefault="004A35F8" w:rsidP="005C74FE">
      <w:pPr>
        <w:pStyle w:val="SIGPLANParagraph1"/>
        <w:rPr>
          <w:i/>
        </w:rPr>
      </w:pPr>
    </w:p>
    <w:p w:rsidR="005C74FE" w:rsidRDefault="005C74FE" w:rsidP="005C74FE">
      <w:pPr>
        <w:pStyle w:val="SIGPLANParagraph1"/>
      </w:pPr>
      <w:r w:rsidRPr="00CD4661">
        <w:rPr>
          <w:i/>
        </w:rPr>
        <w:t xml:space="preserve">Watch out: </w:t>
      </w:r>
      <w:r>
        <w:rPr>
          <w:i/>
        </w:rPr>
        <w:t>T</w:t>
      </w:r>
      <w:r w:rsidRPr="00CD4661">
        <w:rPr>
          <w:i/>
        </w:rPr>
        <w:t>he last character in this column is a section break which must not be deleted. If you delete it accidenta</w:t>
      </w:r>
      <w:r w:rsidRPr="00CD4661">
        <w:rPr>
          <w:i/>
        </w:rPr>
        <w:t>l</w:t>
      </w:r>
      <w:r w:rsidRPr="00CD4661">
        <w:rPr>
          <w:i/>
        </w:rPr>
        <w:t xml:space="preserve">ly, undo (press </w:t>
      </w:r>
      <w:r w:rsidRPr="00CD4661">
        <w:rPr>
          <w:rStyle w:val="SIGPLANComputer"/>
        </w:rPr>
        <w:t>Ctrl + z</w:t>
      </w:r>
      <w:r w:rsidRPr="00CD4661">
        <w:rPr>
          <w:i/>
        </w:rPr>
        <w:t>) immediately.</w:t>
      </w:r>
      <w:r>
        <w:rPr>
          <w:i/>
        </w:rPr>
        <w:t xml:space="preserve"> If you want to even out columns on the last page, delete characters one by one (using </w:t>
      </w:r>
      <w:r w:rsidRPr="00B126AE">
        <w:rPr>
          <w:rStyle w:val="SIGPLANComputer"/>
        </w:rPr>
        <w:t>Del</w:t>
      </w:r>
      <w:r>
        <w:rPr>
          <w:i/>
        </w:rPr>
        <w:t xml:space="preserve"> on your keyboard) until you see the desired e</w:t>
      </w:r>
      <w:r>
        <w:rPr>
          <w:i/>
        </w:rPr>
        <w:t>f</w:t>
      </w:r>
      <w:r>
        <w:rPr>
          <w:i/>
        </w:rPr>
        <w:t>fect.</w:t>
      </w:r>
    </w:p>
    <w:p w:rsidR="005C74FE" w:rsidRDefault="005C74FE" w:rsidP="005C74FE">
      <w:pPr>
        <w:pStyle w:val="SIGPLANParagraph1"/>
        <w:sectPr w:rsidR="005C74FE" w:rsidSect="005C74FE">
          <w:type w:val="continuous"/>
          <w:pgSz w:w="12240" w:h="15840" w:code="1"/>
          <w:pgMar w:top="1440" w:right="1080" w:bottom="1440" w:left="1080" w:header="720" w:footer="720" w:gutter="0"/>
          <w:cols w:num="2" w:space="480"/>
        </w:sectPr>
      </w:pPr>
    </w:p>
    <w:p w:rsidR="005C74FE" w:rsidRPr="003F4FA7" w:rsidRDefault="005C74FE" w:rsidP="005C74FE">
      <w:pPr>
        <w:pStyle w:val="SIGPLANBasic"/>
      </w:pPr>
    </w:p>
    <w:sectPr w:rsidR="005C74FE" w:rsidRPr="003F4FA7" w:rsidSect="005C74FE">
      <w:headerReference w:type="even" r:id="rId10"/>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61D" w:rsidRDefault="0043261D">
      <w:r>
        <w:separator/>
      </w:r>
    </w:p>
    <w:p w:rsidR="0043261D" w:rsidRDefault="0043261D"/>
    <w:p w:rsidR="0043261D" w:rsidRDefault="0043261D"/>
  </w:endnote>
  <w:endnote w:type="continuationSeparator" w:id="0">
    <w:p w:rsidR="0043261D" w:rsidRDefault="0043261D">
      <w:r>
        <w:continuationSeparator/>
      </w:r>
    </w:p>
    <w:p w:rsidR="0043261D" w:rsidRDefault="0043261D"/>
    <w:p w:rsidR="0043261D" w:rsidRDefault="00432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6F" w:rsidRDefault="0072026F">
    <w:pPr>
      <w:pStyle w:val="Footer"/>
      <w:framePr w:wrap="around" w:vAnchor="text" w:hAnchor="margin" w:xAlign="center" w:y="1"/>
    </w:pPr>
    <w:r>
      <w:fldChar w:fldCharType="begin"/>
    </w:r>
    <w:r>
      <w:instrText xml:space="preserve">PAGE  </w:instrText>
    </w:r>
    <w:r>
      <w:fldChar w:fldCharType="separate"/>
    </w:r>
    <w:r>
      <w:rPr>
        <w:noProof/>
      </w:rPr>
      <w:t>14</w:t>
    </w:r>
    <w:r>
      <w:fldChar w:fldCharType="end"/>
    </w:r>
  </w:p>
  <w:p w:rsidR="0072026F" w:rsidRDefault="007202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6F" w:rsidRDefault="0072026F">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91795" cy="914400"/>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026F" w:rsidRPr="004411EF" w:rsidRDefault="0072026F" w:rsidP="005C74FE">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117.35pt;margin-top:8in;width:30.8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" stroked="f">
              <v:textbox inset=",0,,0">
                <w:txbxContent>
                  <w:p w:rsidR="0072026F" w:rsidRPr="004411EF" w:rsidRDefault="0072026F" w:rsidP="005C74FE">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715010"/>
              <wp:effectExtent l="0" t="0"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026F" w:rsidRDefault="0072026F" w:rsidP="005C74FE">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2026F" w:rsidRDefault="0072026F" w:rsidP="005C74FE">
                          <w:pPr>
                            <w:pStyle w:val="SIGPLANCopyrightnotice"/>
                          </w:pPr>
                          <w:r>
                            <w:rPr>
                              <w:i/>
                              <w:iCs/>
                            </w:rPr>
                            <w:t>SIGPLAN’05</w:t>
                          </w:r>
                          <w:r>
                            <w:t xml:space="preserve">    June 12–15, 2005, Location, State, Country.</w:t>
                          </w:r>
                        </w:p>
                        <w:p w:rsidR="0072026F" w:rsidRPr="005A6996" w:rsidRDefault="0072026F" w:rsidP="005C74FE">
                          <w:pPr>
                            <w:pStyle w:val="SIGPLANCopyrightnotice"/>
                          </w:pPr>
                          <w:r>
                            <w:t>Copyright © 2004 ACM 1-59593-XXX-X/0X/000X…$5.00.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0;margin-top:0;width:240pt;height:56.3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" stroked="f">
              <v:textbox style="mso-fit-shape-to-text:t" inset="0,0,0,0">
                <w:txbxContent>
                  <w:p w:rsidR="0072026F" w:rsidRDefault="0072026F" w:rsidP="005C74FE">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2026F" w:rsidRDefault="0072026F" w:rsidP="005C74FE">
                    <w:pPr>
                      <w:pStyle w:val="SIGPLANCopyrightnotice"/>
                    </w:pPr>
                    <w:r>
                      <w:rPr>
                        <w:i/>
                        <w:iCs/>
                      </w:rPr>
                      <w:t>SIGPLAN’05</w:t>
                    </w:r>
                    <w:r>
                      <w:t xml:space="preserve">    June 12–15, 2005, Location, State, Country.</w:t>
                    </w:r>
                  </w:p>
                  <w:p w:rsidR="0072026F" w:rsidRPr="005A6996" w:rsidRDefault="0072026F" w:rsidP="005C74FE">
                    <w:pPr>
                      <w:pStyle w:val="SIGPLANCopyrightnotice"/>
                    </w:pPr>
                    <w:r>
                      <w:t>Copyright © 2004 ACM 1-59593-XXX-X/0X/000X…$5.00.</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61D" w:rsidRDefault="0043261D">
      <w:r>
        <w:separator/>
      </w:r>
    </w:p>
    <w:p w:rsidR="0043261D" w:rsidRDefault="0043261D"/>
    <w:p w:rsidR="0043261D" w:rsidRDefault="0043261D"/>
  </w:footnote>
  <w:footnote w:type="continuationSeparator" w:id="0">
    <w:p w:rsidR="0043261D" w:rsidRDefault="0043261D">
      <w:r>
        <w:continuationSeparator/>
      </w:r>
    </w:p>
    <w:p w:rsidR="0043261D" w:rsidRDefault="0043261D"/>
    <w:p w:rsidR="0043261D" w:rsidRDefault="0043261D"/>
  </w:footnote>
  <w:footnote w:id="1">
    <w:p w:rsidR="0072026F" w:rsidRPr="00BC5548" w:rsidRDefault="0072026F" w:rsidP="005C74FE">
      <w:pPr>
        <w:pStyle w:val="FootnoteText"/>
        <w:rPr>
          <w:lang w:val="de-DE"/>
        </w:rPr>
      </w:pPr>
      <w:r>
        <w:rPr>
          <w:rStyle w:val="FootnoteReference"/>
        </w:rPr>
        <w:footnoteRef/>
      </w:r>
      <w:r>
        <w:t xml:space="preserve"> </w:t>
      </w:r>
      <w:r w:rsidRPr="005638DC">
        <w:t xml:space="preserve">If macros are deactivated, you must activate them first, using Word’s </w:t>
      </w:r>
      <w:r w:rsidRPr="004D33D9">
        <w:rPr>
          <w:rStyle w:val="SIGPLANComputer"/>
          <w:sz w:val="14"/>
        </w:rPr>
        <w:t>Extras &gt; Options &gt; Security &gt; Macro</w:t>
      </w:r>
      <w:r w:rsidRPr="00381344">
        <w:rPr>
          <w:rStyle w:val="SIGPLANComputer"/>
          <w:sz w:val="14"/>
        </w:rPr>
        <w:t xml:space="preserve"> security settings</w:t>
      </w:r>
      <w:r w:rsidRPr="005638D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6F" w:rsidRDefault="007202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0E1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0FB13F14"/>
    <w:multiLevelType w:val="multilevel"/>
    <w:tmpl w:val="BAFE31E0"/>
    <w:numStyleLink w:val="SIGPLANListbullet"/>
  </w:abstractNum>
  <w:abstractNum w:abstractNumId="5">
    <w:nsid w:val="122D7B0F"/>
    <w:multiLevelType w:val="multilevel"/>
    <w:tmpl w:val="1A2C5E10"/>
    <w:numStyleLink w:val="SIGPLANListnumber"/>
  </w:abstractNum>
  <w:abstractNum w:abstractNumId="6">
    <w:nsid w:val="145C38EE"/>
    <w:multiLevelType w:val="hybridMultilevel"/>
    <w:tmpl w:val="05D65486"/>
    <w:lvl w:ilvl="0" w:tplc="16D64E90">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B6D31F6"/>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46876897"/>
    <w:multiLevelType w:val="hybridMultilevel"/>
    <w:tmpl w:val="9284396A"/>
    <w:lvl w:ilvl="0" w:tplc="8ECC8CA2">
      <w:start w:val="1"/>
      <w:numFmt w:val="none"/>
      <w:pStyle w:val="SIGPLANAppendixheading"/>
      <w:lvlText w:val="Appendix"/>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2D7508C"/>
    <w:multiLevelType w:val="multilevel"/>
    <w:tmpl w:val="7D06EE94"/>
    <w:lvl w:ilvl="0">
      <w:start w:val="1"/>
      <w:numFmt w:val="decimal"/>
      <w:lvlText w:val="%1."/>
      <w:lvlJc w:val="left"/>
      <w:pPr>
        <w:tabs>
          <w:tab w:val="num" w:pos="260"/>
        </w:tabs>
        <w:ind w:left="260" w:hanging="20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5914198E"/>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61B47BC2"/>
    <w:multiLevelType w:val="multilevel"/>
    <w:tmpl w:val="7D06EE94"/>
    <w:lvl w:ilvl="0">
      <w:start w:val="1"/>
      <w:numFmt w:val="decimal"/>
      <w:lvlText w:val="%1."/>
      <w:lvlJc w:val="left"/>
      <w:pPr>
        <w:tabs>
          <w:tab w:val="num" w:pos="260"/>
        </w:tabs>
        <w:ind w:left="260" w:hanging="20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204797A"/>
    <w:multiLevelType w:val="hybridMultilevel"/>
    <w:tmpl w:val="E97A8A70"/>
    <w:lvl w:ilvl="0" w:tplc="95A20836">
      <w:start w:val="1"/>
      <w:numFmt w:val="none"/>
      <w:pStyle w:val="SIGPLANReferencesheading"/>
      <w:lvlText w:val="Reference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B7A48BF8">
      <w:start w:val="1"/>
      <w:numFmt w:val="none"/>
      <w:pStyle w:val="SIGPLANAbstractheading"/>
      <w:lvlText w:val="Abstract"/>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6F8166EB"/>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19">
    <w:nsid w:val="77E72178"/>
    <w:multiLevelType w:val="multilevel"/>
    <w:tmpl w:val="9F46EC34"/>
    <w:numStyleLink w:val="SIGPLANListletter"/>
  </w:abstractNum>
  <w:num w:numId="1">
    <w:abstractNumId w:val="0"/>
  </w:num>
  <w:num w:numId="2">
    <w:abstractNumId w:val="8"/>
  </w:num>
  <w:num w:numId="3">
    <w:abstractNumId w:val="6"/>
  </w:num>
  <w:num w:numId="4">
    <w:abstractNumId w:val="17"/>
  </w:num>
  <w:num w:numId="5">
    <w:abstractNumId w:val="2"/>
  </w:num>
  <w:num w:numId="6">
    <w:abstractNumId w:val="14"/>
  </w:num>
  <w:num w:numId="7">
    <w:abstractNumId w:val="1"/>
  </w:num>
  <w:num w:numId="8">
    <w:abstractNumId w:val="15"/>
  </w:num>
  <w:num w:numId="9">
    <w:abstractNumId w:val="12"/>
  </w:num>
  <w:num w:numId="10">
    <w:abstractNumId w:val="9"/>
  </w:num>
  <w:num w:numId="11">
    <w:abstractNumId w:val="16"/>
  </w:num>
  <w:num w:numId="12">
    <w:abstractNumId w:val="10"/>
  </w:num>
  <w:num w:numId="13">
    <w:abstractNumId w:val="18"/>
  </w:num>
  <w:num w:numId="14">
    <w:abstractNumId w:val="11"/>
  </w:num>
  <w:num w:numId="15">
    <w:abstractNumId w:val="13"/>
  </w:num>
  <w:num w:numId="16">
    <w:abstractNumId w:val="7"/>
  </w:num>
  <w:num w:numId="17">
    <w:abstractNumId w:val="3"/>
  </w:num>
  <w:num w:numId="18">
    <w:abstractNumId w:val="19"/>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2"/>
  <w:hyphenationZone w:val="35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45AB55A-A53D-450D-9D82-179F535FF058}"/>
    <w:docVar w:name="dgnword-eventsink" w:val="32712896"/>
  </w:docVars>
  <w:rsids>
    <w:rsidRoot w:val="00181DC0"/>
    <w:rsid w:val="00100EB8"/>
    <w:rsid w:val="00181DC0"/>
    <w:rsid w:val="00253910"/>
    <w:rsid w:val="002C242A"/>
    <w:rsid w:val="002C2978"/>
    <w:rsid w:val="002C3CC6"/>
    <w:rsid w:val="0043261D"/>
    <w:rsid w:val="0043412F"/>
    <w:rsid w:val="004A35F8"/>
    <w:rsid w:val="00513171"/>
    <w:rsid w:val="00527062"/>
    <w:rsid w:val="005C74FE"/>
    <w:rsid w:val="005E63E4"/>
    <w:rsid w:val="00611E58"/>
    <w:rsid w:val="0072026F"/>
    <w:rsid w:val="008938B1"/>
    <w:rsid w:val="008D7A93"/>
    <w:rsid w:val="009A5703"/>
    <w:rsid w:val="009B0750"/>
    <w:rsid w:val="00A214EF"/>
    <w:rsid w:val="00A6735D"/>
    <w:rsid w:val="00BC4A98"/>
    <w:rsid w:val="00C03DD1"/>
    <w:rsid w:val="00C47373"/>
    <w:rsid w:val="00CE0BDE"/>
    <w:rsid w:val="00D403F6"/>
    <w:rsid w:val="00DE7BB3"/>
    <w:rsid w:val="00E63724"/>
    <w:rsid w:val="00EE6E95"/>
    <w:rsid w:val="00F33FA9"/>
    <w:rsid w:val="00FE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E7"/>
    <w:rPr>
      <w:sz w:val="24"/>
    </w:rPr>
  </w:style>
  <w:style w:type="paragraph" w:styleId="Heading1">
    <w:name w:val="heading 1"/>
    <w:basedOn w:val="Normal"/>
    <w:next w:val="Normal"/>
    <w:qFormat/>
    <w:pPr>
      <w:keepNext/>
      <w:numPr>
        <w:numId w:val="1"/>
      </w:numPr>
      <w:spacing w:before="40"/>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rsid w:val="00DB76FC"/>
    <w:pPr>
      <w:numPr>
        <w:ilvl w:val="4"/>
        <w:numId w:val="1"/>
      </w:numPr>
      <w:spacing w:before="4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SIGPLANAbstractheading">
    <w:name w:val="SIGPLAN Abstract heading"/>
    <w:basedOn w:val="SIGPLANAcknowledgmentsheading"/>
    <w:next w:val="SIGPLANParagraph1"/>
    <w:rsid w:val="00A3304C"/>
    <w:pPr>
      <w:numPr>
        <w:numId w:val="4"/>
      </w:numPr>
      <w:spacing w:before="0" w:line="240" w:lineRule="exact"/>
    </w:pPr>
  </w:style>
  <w:style w:type="paragraph" w:customStyle="1" w:styleId="SIGPLANAcknowledgmentsheading">
    <w:name w:val="SIGPLAN Acknowledgments heading"/>
    <w:basedOn w:val="SIGPLANSectionheading"/>
    <w:next w:val="SIGPLANParagraph1"/>
    <w:rsid w:val="008C2D48"/>
    <w:pPr>
      <w:numPr>
        <w:numId w:val="17"/>
      </w:numPr>
    </w:pPr>
  </w:style>
  <w:style w:type="paragraph" w:customStyle="1" w:styleId="SIGPLANSectionheading">
    <w:name w:val="SIGPLAN Section heading"/>
    <w:basedOn w:val="SIGPLANBasic"/>
    <w:next w:val="SIGPLANParagraph1"/>
    <w:rsid w:val="008B3D66"/>
    <w:pPr>
      <w:keepNext/>
      <w:numPr>
        <w:numId w:val="2"/>
      </w:numPr>
      <w:suppressAutoHyphens/>
      <w:spacing w:before="120" w:after="100" w:line="340" w:lineRule="exact"/>
      <w:outlineLvl w:val="0"/>
    </w:pPr>
    <w:rPr>
      <w:b/>
      <w:sz w:val="28"/>
    </w:rPr>
  </w:style>
  <w:style w:type="paragraph" w:customStyle="1" w:styleId="SIGPLANBasic">
    <w:name w:val="SIGPLAN Basic"/>
    <w:rsid w:val="00612BB0"/>
    <w:pPr>
      <w:spacing w:line="240" w:lineRule="exact"/>
    </w:pPr>
  </w:style>
  <w:style w:type="paragraph" w:customStyle="1" w:styleId="SIGPLANParagraph1">
    <w:name w:val="SIGPLAN Paragraph 1"/>
    <w:basedOn w:val="SIGPLANBasic"/>
    <w:next w:val="SIGPLANParagraph"/>
    <w:rsid w:val="00612BB0"/>
    <w:pPr>
      <w:jc w:val="both"/>
    </w:pPr>
  </w:style>
  <w:style w:type="paragraph" w:customStyle="1" w:styleId="SIGPLANParagraph">
    <w:name w:val="SIGPLAN Paragraph"/>
    <w:basedOn w:val="SIGPLANParagraph1"/>
    <w:rsid w:val="00C51F37"/>
    <w:pPr>
      <w:ind w:firstLine="240"/>
    </w:pPr>
  </w:style>
  <w:style w:type="paragraph" w:styleId="FootnoteText">
    <w:name w:val="footnote text"/>
    <w:basedOn w:val="Normal"/>
    <w:semiHidden/>
    <w:rsid w:val="005638DC"/>
    <w:pPr>
      <w:spacing w:after="60" w:line="190" w:lineRule="exact"/>
      <w:jc w:val="both"/>
    </w:pPr>
    <w:rPr>
      <w:sz w:val="16"/>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SIGPLANTitle">
    <w:name w:val="SIGPLAN Title"/>
    <w:basedOn w:val="SIGPLANBasic"/>
    <w:rsid w:val="00824D6B"/>
    <w:pPr>
      <w:suppressAutoHyphens/>
      <w:spacing w:line="500" w:lineRule="exact"/>
      <w:jc w:val="center"/>
    </w:pPr>
    <w:rPr>
      <w:b/>
      <w:sz w:val="44"/>
    </w:rPr>
  </w:style>
  <w:style w:type="paragraph" w:customStyle="1" w:styleId="SIGPLANSubsectionheading">
    <w:name w:val="SIGPLAN Subsection heading"/>
    <w:basedOn w:val="SIGPLANSectionheading"/>
    <w:next w:val="SIGPLANParagraph1"/>
    <w:rsid w:val="008B3D66"/>
    <w:pPr>
      <w:numPr>
        <w:numId w:val="0"/>
      </w:numPr>
      <w:spacing w:before="180" w:line="240" w:lineRule="exact"/>
      <w:outlineLvl w:val="1"/>
    </w:pPr>
    <w:rPr>
      <w:sz w:val="20"/>
    </w:rPr>
  </w:style>
  <w:style w:type="paragraph" w:customStyle="1" w:styleId="SIGPLANSub-subsectionheading">
    <w:name w:val="SIGPLAN Sub-subsection heading"/>
    <w:basedOn w:val="SIGPLANSubsectionheading"/>
    <w:next w:val="SIGPLANParagraph1"/>
    <w:rsid w:val="00B407A3"/>
    <w:pPr>
      <w:outlineLvl w:val="2"/>
    </w:pPr>
  </w:style>
  <w:style w:type="paragraph" w:customStyle="1" w:styleId="SIGPLANAuthorname">
    <w:name w:val="SIGPLAN Author name"/>
    <w:basedOn w:val="Normal"/>
    <w:next w:val="SIGPLANAuthoraffiliation"/>
    <w:rsid w:val="00FD20B7"/>
    <w:pPr>
      <w:suppressAutoHyphens/>
      <w:spacing w:after="20" w:line="340" w:lineRule="exact"/>
      <w:jc w:val="center"/>
    </w:pPr>
    <w:rPr>
      <w:sz w:val="28"/>
      <w:szCs w:val="22"/>
    </w:rPr>
  </w:style>
  <w:style w:type="paragraph" w:customStyle="1" w:styleId="SIGPLANAuthoraffiliation">
    <w:name w:val="SIGPLAN Author affiliation"/>
    <w:basedOn w:val="SIGPLANAuthorname"/>
    <w:next w:val="SIGPLANAuthoremail"/>
    <w:rsid w:val="00C51F37"/>
    <w:pPr>
      <w:spacing w:before="100" w:after="0" w:line="240" w:lineRule="exact"/>
      <w:contextualSpacing/>
    </w:pPr>
    <w:rPr>
      <w:sz w:val="20"/>
      <w:szCs w:val="18"/>
    </w:rPr>
  </w:style>
  <w:style w:type="paragraph" w:customStyle="1" w:styleId="SIGPLANAuthoremail">
    <w:name w:val="SIGPLAN Author email"/>
    <w:basedOn w:val="SIGPLANAuthoraffiliation"/>
    <w:next w:val="SIGPLANBasic"/>
    <w:rsid w:val="00C354E9"/>
    <w:pPr>
      <w:spacing w:before="40"/>
      <w:contextualSpacing w:val="0"/>
    </w:pPr>
    <w:rPr>
      <w:rFonts w:ascii="Trebuchet MS" w:hAnsi="Trebuchet MS"/>
      <w:sz w:val="18"/>
    </w:rPr>
  </w:style>
  <w:style w:type="paragraph" w:customStyle="1" w:styleId="SIGPLANSubtitle">
    <w:name w:val="SIGPLAN Subtitle"/>
    <w:basedOn w:val="SIGPLANTitle"/>
    <w:next w:val="SIGPLANBasic"/>
    <w:rsid w:val="00CB3698"/>
    <w:pPr>
      <w:spacing w:before="120" w:line="440" w:lineRule="exact"/>
    </w:pPr>
    <w:rPr>
      <w:sz w:val="36"/>
    </w:rPr>
  </w:style>
  <w:style w:type="paragraph" w:customStyle="1" w:styleId="SIGPLANParagraphSubparagraphheading">
    <w:name w:val="SIGPLAN Paragraph/Subparagraph heading"/>
    <w:basedOn w:val="SIGPLANParagraph1"/>
    <w:next w:val="SIGPLANParagraph"/>
    <w:rsid w:val="00E31A40"/>
    <w:pPr>
      <w:spacing w:before="140"/>
      <w:outlineLvl w:val="3"/>
    </w:pPr>
  </w:style>
  <w:style w:type="character" w:customStyle="1" w:styleId="SIGPLANParagraphheading">
    <w:name w:val="SIGPLAN Paragraph heading"/>
    <w:rsid w:val="00927FB8"/>
    <w:rPr>
      <w:b/>
      <w:i/>
    </w:rPr>
  </w:style>
  <w:style w:type="character" w:customStyle="1" w:styleId="SIGPLANSubparagraphheading">
    <w:name w:val="SIGPLAN Subparagraph heading"/>
    <w:rsid w:val="00DE2426"/>
    <w:rPr>
      <w:i/>
    </w:rPr>
  </w:style>
  <w:style w:type="paragraph" w:customStyle="1" w:styleId="SIGPLANCopyrightnotice">
    <w:name w:val="SIGPLAN Copyright notice"/>
    <w:basedOn w:val="SIGPLANBasic"/>
    <w:rsid w:val="00584133"/>
    <w:pPr>
      <w:suppressAutoHyphens/>
      <w:spacing w:line="160" w:lineRule="exact"/>
      <w:jc w:val="both"/>
    </w:pPr>
    <w:rPr>
      <w:sz w:val="14"/>
    </w:rPr>
  </w:style>
  <w:style w:type="paragraph" w:customStyle="1" w:styleId="SIGPLANFigurecaption">
    <w:name w:val="SIGPLAN Figure caption"/>
    <w:basedOn w:val="SIGPLANParagraph1"/>
    <w:rsid w:val="00A146CC"/>
    <w:pPr>
      <w:spacing w:before="20"/>
      <w:jc w:val="left"/>
    </w:pPr>
  </w:style>
  <w:style w:type="paragraph" w:styleId="Caption">
    <w:name w:val="caption"/>
    <w:basedOn w:val="Normal"/>
    <w:next w:val="Normal"/>
    <w:qFormat/>
    <w:rsid w:val="00BA26A6"/>
    <w:rPr>
      <w:b/>
      <w:bCs/>
      <w:sz w:val="20"/>
    </w:rPr>
  </w:style>
  <w:style w:type="paragraph" w:customStyle="1" w:styleId="SIGPLANEquation">
    <w:name w:val="SIGPLAN Equation"/>
    <w:basedOn w:val="SIGPLANParagraph1"/>
    <w:next w:val="SIGPLANParagraph1"/>
    <w:rsid w:val="00D13D8B"/>
    <w:pPr>
      <w:tabs>
        <w:tab w:val="center" w:pos="2400"/>
        <w:tab w:val="right" w:pos="4800"/>
      </w:tabs>
      <w:spacing w:before="100" w:after="100"/>
      <w:contextualSpacing/>
      <w:jc w:val="center"/>
    </w:pPr>
  </w:style>
  <w:style w:type="paragraph" w:customStyle="1" w:styleId="SIGPLANReferencesheading">
    <w:name w:val="SIGPLAN References heading"/>
    <w:basedOn w:val="SIGPLANAcknowledgmentsheading"/>
    <w:next w:val="SIGPLANReference"/>
    <w:rsid w:val="00372459"/>
    <w:pPr>
      <w:numPr>
        <w:numId w:val="8"/>
      </w:numPr>
    </w:pPr>
  </w:style>
  <w:style w:type="paragraph" w:styleId="BalloonText">
    <w:name w:val="Balloon Text"/>
    <w:basedOn w:val="Normal"/>
    <w:semiHidden/>
    <w:rsid w:val="004E4416"/>
    <w:rPr>
      <w:rFonts w:ascii="Tahoma" w:hAnsi="Tahoma" w:cs="Tahoma"/>
      <w:sz w:val="16"/>
      <w:szCs w:val="16"/>
    </w:rPr>
  </w:style>
  <w:style w:type="character" w:styleId="CommentReference">
    <w:name w:val="annotation reference"/>
    <w:semiHidden/>
    <w:rsid w:val="00792CE6"/>
    <w:rPr>
      <w:sz w:val="16"/>
      <w:szCs w:val="16"/>
    </w:rPr>
  </w:style>
  <w:style w:type="paragraph" w:styleId="CommentText">
    <w:name w:val="annotation text"/>
    <w:basedOn w:val="Normal"/>
    <w:semiHidden/>
    <w:rsid w:val="00792CE6"/>
    <w:rPr>
      <w:sz w:val="20"/>
    </w:rPr>
  </w:style>
  <w:style w:type="paragraph" w:styleId="CommentSubject">
    <w:name w:val="annotation subject"/>
    <w:basedOn w:val="CommentText"/>
    <w:next w:val="CommentText"/>
    <w:semiHidden/>
    <w:rsid w:val="00792CE6"/>
    <w:rPr>
      <w:b/>
      <w:bCs/>
    </w:rPr>
  </w:style>
  <w:style w:type="paragraph" w:customStyle="1" w:styleId="SIGPLANEquationnumber">
    <w:name w:val="SIGPLAN Equation number"/>
    <w:basedOn w:val="SIGPLANEquation"/>
    <w:rsid w:val="006B43C5"/>
    <w:pPr>
      <w:jc w:val="right"/>
    </w:pPr>
  </w:style>
  <w:style w:type="character" w:customStyle="1" w:styleId="SIGPLANEmphasize">
    <w:name w:val="SIGPLAN Emphasize"/>
    <w:rsid w:val="006B43C5"/>
    <w:rPr>
      <w:i/>
    </w:rPr>
  </w:style>
  <w:style w:type="paragraph" w:customStyle="1" w:styleId="SIGPLANEnunciation">
    <w:name w:val="SIGPLAN Enunciation"/>
    <w:basedOn w:val="SIGPLANParagraph1"/>
    <w:next w:val="SIGPLANParagraph1"/>
    <w:rsid w:val="008F55F3"/>
    <w:pPr>
      <w:spacing w:before="140" w:after="140"/>
    </w:pPr>
  </w:style>
  <w:style w:type="paragraph" w:customStyle="1" w:styleId="SIGPLANListparagraph">
    <w:name w:val="SIGPLAN List paragraph"/>
    <w:basedOn w:val="SIGPLANParagraph1"/>
    <w:rsid w:val="00DD6712"/>
    <w:pPr>
      <w:spacing w:before="80" w:after="80"/>
      <w:ind w:left="260"/>
    </w:pPr>
  </w:style>
  <w:style w:type="paragraph" w:customStyle="1" w:styleId="SIGPLANListitem">
    <w:name w:val="SIGPLAN List item"/>
    <w:basedOn w:val="SIGPLANListparagraph"/>
    <w:rsid w:val="00ED2936"/>
    <w:pPr>
      <w:ind w:left="0"/>
    </w:pPr>
  </w:style>
  <w:style w:type="character" w:customStyle="1" w:styleId="SIGPLANEnunciationcaption">
    <w:name w:val="SIGPLAN Enunciation caption"/>
    <w:rsid w:val="00AE2BBE"/>
    <w:rPr>
      <w:smallCaps/>
    </w:rPr>
  </w:style>
  <w:style w:type="numbering" w:customStyle="1" w:styleId="SIGPLANListnumber">
    <w:name w:val="SIGPLAN List number"/>
    <w:basedOn w:val="NoList"/>
    <w:rsid w:val="00F860B2"/>
    <w:pPr>
      <w:numPr>
        <w:numId w:val="9"/>
      </w:numPr>
    </w:pPr>
  </w:style>
  <w:style w:type="paragraph" w:customStyle="1" w:styleId="SIGPLANAppendixheading">
    <w:name w:val="SIGPLAN Appendix heading"/>
    <w:basedOn w:val="SIGPLANSectionheading"/>
    <w:next w:val="SIGPLANParagraph1"/>
    <w:rsid w:val="000A32FE"/>
    <w:pPr>
      <w:numPr>
        <w:numId w:val="12"/>
      </w:numPr>
    </w:pPr>
  </w:style>
  <w:style w:type="numbering" w:customStyle="1" w:styleId="SIGPLANListbullet">
    <w:name w:val="SIGPLAN List bullet"/>
    <w:basedOn w:val="NoList"/>
    <w:rsid w:val="00F860B2"/>
    <w:pPr>
      <w:numPr>
        <w:numId w:val="10"/>
      </w:numPr>
    </w:pPr>
  </w:style>
  <w:style w:type="numbering" w:customStyle="1" w:styleId="SIGPLANListletter">
    <w:name w:val="SIGPLAN List letter"/>
    <w:basedOn w:val="NoList"/>
    <w:rsid w:val="00AB613B"/>
    <w:pPr>
      <w:numPr>
        <w:numId w:val="11"/>
      </w:numPr>
    </w:pPr>
  </w:style>
  <w:style w:type="paragraph" w:customStyle="1" w:styleId="SIGPLANReference">
    <w:name w:val="SIGPLAN Reference"/>
    <w:basedOn w:val="SIGPLANParagraph1"/>
    <w:rsid w:val="00D02026"/>
    <w:pPr>
      <w:spacing w:after="80" w:line="220" w:lineRule="exact"/>
      <w:ind w:left="340" w:hanging="340"/>
    </w:pPr>
    <w:rPr>
      <w:sz w:val="18"/>
    </w:rPr>
  </w:style>
  <w:style w:type="character" w:customStyle="1" w:styleId="SIGPLANCode">
    <w:name w:val="SIGPLAN Code"/>
    <w:rsid w:val="002E66A5"/>
    <w:rPr>
      <w:rFonts w:ascii="Lucida Console" w:hAnsi="Lucida Console"/>
      <w:sz w:val="17"/>
    </w:rPr>
  </w:style>
  <w:style w:type="character" w:customStyle="1" w:styleId="SIGPLANComputer">
    <w:name w:val="SIGPLAN Computer"/>
    <w:rsid w:val="00C354E9"/>
    <w:rPr>
      <w:rFonts w:ascii="Trebuchet MS" w:hAnsi="Trebuchet M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E7"/>
    <w:rPr>
      <w:sz w:val="24"/>
    </w:rPr>
  </w:style>
  <w:style w:type="paragraph" w:styleId="Heading1">
    <w:name w:val="heading 1"/>
    <w:basedOn w:val="Normal"/>
    <w:next w:val="Normal"/>
    <w:qFormat/>
    <w:pPr>
      <w:keepNext/>
      <w:numPr>
        <w:numId w:val="1"/>
      </w:numPr>
      <w:spacing w:before="40"/>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rsid w:val="00DB76FC"/>
    <w:pPr>
      <w:numPr>
        <w:ilvl w:val="4"/>
        <w:numId w:val="1"/>
      </w:numPr>
      <w:spacing w:before="4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SIGPLANAbstractheading">
    <w:name w:val="SIGPLAN Abstract heading"/>
    <w:basedOn w:val="SIGPLANAcknowledgmentsheading"/>
    <w:next w:val="SIGPLANParagraph1"/>
    <w:rsid w:val="00A3304C"/>
    <w:pPr>
      <w:numPr>
        <w:numId w:val="4"/>
      </w:numPr>
      <w:spacing w:before="0" w:line="240" w:lineRule="exact"/>
    </w:pPr>
  </w:style>
  <w:style w:type="paragraph" w:customStyle="1" w:styleId="SIGPLANAcknowledgmentsheading">
    <w:name w:val="SIGPLAN Acknowledgments heading"/>
    <w:basedOn w:val="SIGPLANSectionheading"/>
    <w:next w:val="SIGPLANParagraph1"/>
    <w:rsid w:val="008C2D48"/>
    <w:pPr>
      <w:numPr>
        <w:numId w:val="17"/>
      </w:numPr>
    </w:pPr>
  </w:style>
  <w:style w:type="paragraph" w:customStyle="1" w:styleId="SIGPLANSectionheading">
    <w:name w:val="SIGPLAN Section heading"/>
    <w:basedOn w:val="SIGPLANBasic"/>
    <w:next w:val="SIGPLANParagraph1"/>
    <w:rsid w:val="008B3D66"/>
    <w:pPr>
      <w:keepNext/>
      <w:numPr>
        <w:numId w:val="2"/>
      </w:numPr>
      <w:suppressAutoHyphens/>
      <w:spacing w:before="120" w:after="100" w:line="340" w:lineRule="exact"/>
      <w:outlineLvl w:val="0"/>
    </w:pPr>
    <w:rPr>
      <w:b/>
      <w:sz w:val="28"/>
    </w:rPr>
  </w:style>
  <w:style w:type="paragraph" w:customStyle="1" w:styleId="SIGPLANBasic">
    <w:name w:val="SIGPLAN Basic"/>
    <w:rsid w:val="00612BB0"/>
    <w:pPr>
      <w:spacing w:line="240" w:lineRule="exact"/>
    </w:pPr>
  </w:style>
  <w:style w:type="paragraph" w:customStyle="1" w:styleId="SIGPLANParagraph1">
    <w:name w:val="SIGPLAN Paragraph 1"/>
    <w:basedOn w:val="SIGPLANBasic"/>
    <w:next w:val="SIGPLANParagraph"/>
    <w:rsid w:val="00612BB0"/>
    <w:pPr>
      <w:jc w:val="both"/>
    </w:pPr>
  </w:style>
  <w:style w:type="paragraph" w:customStyle="1" w:styleId="SIGPLANParagraph">
    <w:name w:val="SIGPLAN Paragraph"/>
    <w:basedOn w:val="SIGPLANParagraph1"/>
    <w:rsid w:val="00C51F37"/>
    <w:pPr>
      <w:ind w:firstLine="240"/>
    </w:pPr>
  </w:style>
  <w:style w:type="paragraph" w:styleId="FootnoteText">
    <w:name w:val="footnote text"/>
    <w:basedOn w:val="Normal"/>
    <w:semiHidden/>
    <w:rsid w:val="005638DC"/>
    <w:pPr>
      <w:spacing w:after="60" w:line="190" w:lineRule="exact"/>
      <w:jc w:val="both"/>
    </w:pPr>
    <w:rPr>
      <w:sz w:val="16"/>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SIGPLANTitle">
    <w:name w:val="SIGPLAN Title"/>
    <w:basedOn w:val="SIGPLANBasic"/>
    <w:rsid w:val="00824D6B"/>
    <w:pPr>
      <w:suppressAutoHyphens/>
      <w:spacing w:line="500" w:lineRule="exact"/>
      <w:jc w:val="center"/>
    </w:pPr>
    <w:rPr>
      <w:b/>
      <w:sz w:val="44"/>
    </w:rPr>
  </w:style>
  <w:style w:type="paragraph" w:customStyle="1" w:styleId="SIGPLANSubsectionheading">
    <w:name w:val="SIGPLAN Subsection heading"/>
    <w:basedOn w:val="SIGPLANSectionheading"/>
    <w:next w:val="SIGPLANParagraph1"/>
    <w:rsid w:val="008B3D66"/>
    <w:pPr>
      <w:numPr>
        <w:numId w:val="0"/>
      </w:numPr>
      <w:spacing w:before="180" w:line="240" w:lineRule="exact"/>
      <w:outlineLvl w:val="1"/>
    </w:pPr>
    <w:rPr>
      <w:sz w:val="20"/>
    </w:rPr>
  </w:style>
  <w:style w:type="paragraph" w:customStyle="1" w:styleId="SIGPLANSub-subsectionheading">
    <w:name w:val="SIGPLAN Sub-subsection heading"/>
    <w:basedOn w:val="SIGPLANSubsectionheading"/>
    <w:next w:val="SIGPLANParagraph1"/>
    <w:rsid w:val="00B407A3"/>
    <w:pPr>
      <w:outlineLvl w:val="2"/>
    </w:pPr>
  </w:style>
  <w:style w:type="paragraph" w:customStyle="1" w:styleId="SIGPLANAuthorname">
    <w:name w:val="SIGPLAN Author name"/>
    <w:basedOn w:val="Normal"/>
    <w:next w:val="SIGPLANAuthoraffiliation"/>
    <w:rsid w:val="00FD20B7"/>
    <w:pPr>
      <w:suppressAutoHyphens/>
      <w:spacing w:after="20" w:line="340" w:lineRule="exact"/>
      <w:jc w:val="center"/>
    </w:pPr>
    <w:rPr>
      <w:sz w:val="28"/>
      <w:szCs w:val="22"/>
    </w:rPr>
  </w:style>
  <w:style w:type="paragraph" w:customStyle="1" w:styleId="SIGPLANAuthoraffiliation">
    <w:name w:val="SIGPLAN Author affiliation"/>
    <w:basedOn w:val="SIGPLANAuthorname"/>
    <w:next w:val="SIGPLANAuthoremail"/>
    <w:rsid w:val="00C51F37"/>
    <w:pPr>
      <w:spacing w:before="100" w:after="0" w:line="240" w:lineRule="exact"/>
      <w:contextualSpacing/>
    </w:pPr>
    <w:rPr>
      <w:sz w:val="20"/>
      <w:szCs w:val="18"/>
    </w:rPr>
  </w:style>
  <w:style w:type="paragraph" w:customStyle="1" w:styleId="SIGPLANAuthoremail">
    <w:name w:val="SIGPLAN Author email"/>
    <w:basedOn w:val="SIGPLANAuthoraffiliation"/>
    <w:next w:val="SIGPLANBasic"/>
    <w:rsid w:val="00C354E9"/>
    <w:pPr>
      <w:spacing w:before="40"/>
      <w:contextualSpacing w:val="0"/>
    </w:pPr>
    <w:rPr>
      <w:rFonts w:ascii="Trebuchet MS" w:hAnsi="Trebuchet MS"/>
      <w:sz w:val="18"/>
    </w:rPr>
  </w:style>
  <w:style w:type="paragraph" w:customStyle="1" w:styleId="SIGPLANSubtitle">
    <w:name w:val="SIGPLAN Subtitle"/>
    <w:basedOn w:val="SIGPLANTitle"/>
    <w:next w:val="SIGPLANBasic"/>
    <w:rsid w:val="00CB3698"/>
    <w:pPr>
      <w:spacing w:before="120" w:line="440" w:lineRule="exact"/>
    </w:pPr>
    <w:rPr>
      <w:sz w:val="36"/>
    </w:rPr>
  </w:style>
  <w:style w:type="paragraph" w:customStyle="1" w:styleId="SIGPLANParagraphSubparagraphheading">
    <w:name w:val="SIGPLAN Paragraph/Subparagraph heading"/>
    <w:basedOn w:val="SIGPLANParagraph1"/>
    <w:next w:val="SIGPLANParagraph"/>
    <w:rsid w:val="00E31A40"/>
    <w:pPr>
      <w:spacing w:before="140"/>
      <w:outlineLvl w:val="3"/>
    </w:pPr>
  </w:style>
  <w:style w:type="character" w:customStyle="1" w:styleId="SIGPLANParagraphheading">
    <w:name w:val="SIGPLAN Paragraph heading"/>
    <w:rsid w:val="00927FB8"/>
    <w:rPr>
      <w:b/>
      <w:i/>
    </w:rPr>
  </w:style>
  <w:style w:type="character" w:customStyle="1" w:styleId="SIGPLANSubparagraphheading">
    <w:name w:val="SIGPLAN Subparagraph heading"/>
    <w:rsid w:val="00DE2426"/>
    <w:rPr>
      <w:i/>
    </w:rPr>
  </w:style>
  <w:style w:type="paragraph" w:customStyle="1" w:styleId="SIGPLANCopyrightnotice">
    <w:name w:val="SIGPLAN Copyright notice"/>
    <w:basedOn w:val="SIGPLANBasic"/>
    <w:rsid w:val="00584133"/>
    <w:pPr>
      <w:suppressAutoHyphens/>
      <w:spacing w:line="160" w:lineRule="exact"/>
      <w:jc w:val="both"/>
    </w:pPr>
    <w:rPr>
      <w:sz w:val="14"/>
    </w:rPr>
  </w:style>
  <w:style w:type="paragraph" w:customStyle="1" w:styleId="SIGPLANFigurecaption">
    <w:name w:val="SIGPLAN Figure caption"/>
    <w:basedOn w:val="SIGPLANParagraph1"/>
    <w:rsid w:val="00A146CC"/>
    <w:pPr>
      <w:spacing w:before="20"/>
      <w:jc w:val="left"/>
    </w:pPr>
  </w:style>
  <w:style w:type="paragraph" w:styleId="Caption">
    <w:name w:val="caption"/>
    <w:basedOn w:val="Normal"/>
    <w:next w:val="Normal"/>
    <w:qFormat/>
    <w:rsid w:val="00BA26A6"/>
    <w:rPr>
      <w:b/>
      <w:bCs/>
      <w:sz w:val="20"/>
    </w:rPr>
  </w:style>
  <w:style w:type="paragraph" w:customStyle="1" w:styleId="SIGPLANEquation">
    <w:name w:val="SIGPLAN Equation"/>
    <w:basedOn w:val="SIGPLANParagraph1"/>
    <w:next w:val="SIGPLANParagraph1"/>
    <w:rsid w:val="00D13D8B"/>
    <w:pPr>
      <w:tabs>
        <w:tab w:val="center" w:pos="2400"/>
        <w:tab w:val="right" w:pos="4800"/>
      </w:tabs>
      <w:spacing w:before="100" w:after="100"/>
      <w:contextualSpacing/>
      <w:jc w:val="center"/>
    </w:pPr>
  </w:style>
  <w:style w:type="paragraph" w:customStyle="1" w:styleId="SIGPLANReferencesheading">
    <w:name w:val="SIGPLAN References heading"/>
    <w:basedOn w:val="SIGPLANAcknowledgmentsheading"/>
    <w:next w:val="SIGPLANReference"/>
    <w:rsid w:val="00372459"/>
    <w:pPr>
      <w:numPr>
        <w:numId w:val="8"/>
      </w:numPr>
    </w:pPr>
  </w:style>
  <w:style w:type="paragraph" w:styleId="BalloonText">
    <w:name w:val="Balloon Text"/>
    <w:basedOn w:val="Normal"/>
    <w:semiHidden/>
    <w:rsid w:val="004E4416"/>
    <w:rPr>
      <w:rFonts w:ascii="Tahoma" w:hAnsi="Tahoma" w:cs="Tahoma"/>
      <w:sz w:val="16"/>
      <w:szCs w:val="16"/>
    </w:rPr>
  </w:style>
  <w:style w:type="character" w:styleId="CommentReference">
    <w:name w:val="annotation reference"/>
    <w:semiHidden/>
    <w:rsid w:val="00792CE6"/>
    <w:rPr>
      <w:sz w:val="16"/>
      <w:szCs w:val="16"/>
    </w:rPr>
  </w:style>
  <w:style w:type="paragraph" w:styleId="CommentText">
    <w:name w:val="annotation text"/>
    <w:basedOn w:val="Normal"/>
    <w:semiHidden/>
    <w:rsid w:val="00792CE6"/>
    <w:rPr>
      <w:sz w:val="20"/>
    </w:rPr>
  </w:style>
  <w:style w:type="paragraph" w:styleId="CommentSubject">
    <w:name w:val="annotation subject"/>
    <w:basedOn w:val="CommentText"/>
    <w:next w:val="CommentText"/>
    <w:semiHidden/>
    <w:rsid w:val="00792CE6"/>
    <w:rPr>
      <w:b/>
      <w:bCs/>
    </w:rPr>
  </w:style>
  <w:style w:type="paragraph" w:customStyle="1" w:styleId="SIGPLANEquationnumber">
    <w:name w:val="SIGPLAN Equation number"/>
    <w:basedOn w:val="SIGPLANEquation"/>
    <w:rsid w:val="006B43C5"/>
    <w:pPr>
      <w:jc w:val="right"/>
    </w:pPr>
  </w:style>
  <w:style w:type="character" w:customStyle="1" w:styleId="SIGPLANEmphasize">
    <w:name w:val="SIGPLAN Emphasize"/>
    <w:rsid w:val="006B43C5"/>
    <w:rPr>
      <w:i/>
    </w:rPr>
  </w:style>
  <w:style w:type="paragraph" w:customStyle="1" w:styleId="SIGPLANEnunciation">
    <w:name w:val="SIGPLAN Enunciation"/>
    <w:basedOn w:val="SIGPLANParagraph1"/>
    <w:next w:val="SIGPLANParagraph1"/>
    <w:rsid w:val="008F55F3"/>
    <w:pPr>
      <w:spacing w:before="140" w:after="140"/>
    </w:pPr>
  </w:style>
  <w:style w:type="paragraph" w:customStyle="1" w:styleId="SIGPLANListparagraph">
    <w:name w:val="SIGPLAN List paragraph"/>
    <w:basedOn w:val="SIGPLANParagraph1"/>
    <w:rsid w:val="00DD6712"/>
    <w:pPr>
      <w:spacing w:before="80" w:after="80"/>
      <w:ind w:left="260"/>
    </w:pPr>
  </w:style>
  <w:style w:type="paragraph" w:customStyle="1" w:styleId="SIGPLANListitem">
    <w:name w:val="SIGPLAN List item"/>
    <w:basedOn w:val="SIGPLANListparagraph"/>
    <w:rsid w:val="00ED2936"/>
    <w:pPr>
      <w:ind w:left="0"/>
    </w:pPr>
  </w:style>
  <w:style w:type="character" w:customStyle="1" w:styleId="SIGPLANEnunciationcaption">
    <w:name w:val="SIGPLAN Enunciation caption"/>
    <w:rsid w:val="00AE2BBE"/>
    <w:rPr>
      <w:smallCaps/>
    </w:rPr>
  </w:style>
  <w:style w:type="numbering" w:customStyle="1" w:styleId="SIGPLANListnumber">
    <w:name w:val="SIGPLAN List number"/>
    <w:basedOn w:val="NoList"/>
    <w:rsid w:val="00F860B2"/>
    <w:pPr>
      <w:numPr>
        <w:numId w:val="9"/>
      </w:numPr>
    </w:pPr>
  </w:style>
  <w:style w:type="paragraph" w:customStyle="1" w:styleId="SIGPLANAppendixheading">
    <w:name w:val="SIGPLAN Appendix heading"/>
    <w:basedOn w:val="SIGPLANSectionheading"/>
    <w:next w:val="SIGPLANParagraph1"/>
    <w:rsid w:val="000A32FE"/>
    <w:pPr>
      <w:numPr>
        <w:numId w:val="12"/>
      </w:numPr>
    </w:pPr>
  </w:style>
  <w:style w:type="numbering" w:customStyle="1" w:styleId="SIGPLANListbullet">
    <w:name w:val="SIGPLAN List bullet"/>
    <w:basedOn w:val="NoList"/>
    <w:rsid w:val="00F860B2"/>
    <w:pPr>
      <w:numPr>
        <w:numId w:val="10"/>
      </w:numPr>
    </w:pPr>
  </w:style>
  <w:style w:type="numbering" w:customStyle="1" w:styleId="SIGPLANListletter">
    <w:name w:val="SIGPLAN List letter"/>
    <w:basedOn w:val="NoList"/>
    <w:rsid w:val="00AB613B"/>
    <w:pPr>
      <w:numPr>
        <w:numId w:val="11"/>
      </w:numPr>
    </w:pPr>
  </w:style>
  <w:style w:type="paragraph" w:customStyle="1" w:styleId="SIGPLANReference">
    <w:name w:val="SIGPLAN Reference"/>
    <w:basedOn w:val="SIGPLANParagraph1"/>
    <w:rsid w:val="00D02026"/>
    <w:pPr>
      <w:spacing w:after="80" w:line="220" w:lineRule="exact"/>
      <w:ind w:left="340" w:hanging="340"/>
    </w:pPr>
    <w:rPr>
      <w:sz w:val="18"/>
    </w:rPr>
  </w:style>
  <w:style w:type="character" w:customStyle="1" w:styleId="SIGPLANCode">
    <w:name w:val="SIGPLAN Code"/>
    <w:rsid w:val="002E66A5"/>
    <w:rPr>
      <w:rFonts w:ascii="Lucida Console" w:hAnsi="Lucida Console"/>
      <w:sz w:val="17"/>
    </w:rPr>
  </w:style>
  <w:style w:type="character" w:customStyle="1" w:styleId="SIGPLANComputer">
    <w:name w:val="SIGPLAN Computer"/>
    <w:rsid w:val="00C354E9"/>
    <w:rPr>
      <w:rFonts w:ascii="Trebuchet MS" w:hAnsi="Trebuchet M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inakaran\AppData\Roaming\Microsoft\Templates\sigplanconf-varsize%20(Repair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sigplanconf-varsize (Repaired).dot</Template>
  <TotalTime>11009</TotalTime>
  <Pages>15</Pages>
  <Words>8491</Words>
  <Characters>48403</Characters>
  <Application>Microsoft Office Word</Application>
  <DocSecurity>0</DocSecurity>
  <Lines>403</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SIGPLAN Conference Proceedings template</vt:lpstr>
      <vt:lpstr>SIGPLAN Conference Proceedings template</vt:lpstr>
    </vt:vector>
  </TitlesOfParts>
  <Company>Fernuniversität in Hagen</Company>
  <LinksUpToDate>false</LinksUpToDate>
  <CharactersWithSpaces>56781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SIGPLAN Conference Proceedings template</dc:title>
  <dc:creator>Dinakaran, Vinod Kumar</dc:creator>
  <cp:lastModifiedBy>Dinakaran, Vinod Kumar</cp:lastModifiedBy>
  <cp:revision>2</cp:revision>
  <cp:lastPrinted>2014-03-11T13:31:00Z</cp:lastPrinted>
  <dcterms:created xsi:type="dcterms:W3CDTF">2014-03-12T13:26:00Z</dcterms:created>
  <dcterms:modified xsi:type="dcterms:W3CDTF">2014-03-20T13:26:00Z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ingStyle">
    <vt:lpwstr>numeric</vt:lpwstr>
  </property>
</Properties>
</file>